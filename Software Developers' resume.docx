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333" w:tblpY="-317"/>
        <w:tblW w:w="1162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5"/>
        <w:gridCol w:w="3543"/>
        <w:gridCol w:w="330"/>
        <w:gridCol w:w="6616"/>
      </w:tblGrid>
      <w:tr w:rsidR="00147B13" w:rsidRPr="00FE0986" w14:paraId="61EFED18" w14:textId="77777777" w:rsidTr="00E85B63">
        <w:trPr>
          <w:gridBefore w:val="1"/>
          <w:wBefore w:w="1135" w:type="dxa"/>
          <w:trHeight w:val="3064"/>
        </w:trPr>
        <w:tc>
          <w:tcPr>
            <w:tcW w:w="3543" w:type="dxa"/>
            <w:vAlign w:val="bottom"/>
          </w:tcPr>
          <w:p w14:paraId="7E1B3227" w14:textId="719A066E" w:rsidR="00DE7DB4" w:rsidRPr="00FE0986" w:rsidRDefault="00A40A5C">
            <w:pPr>
              <w:tabs>
                <w:tab w:val="left" w:pos="990"/>
              </w:tabs>
              <w:rPr>
                <w:sz w:val="20"/>
                <w:szCs w:val="20"/>
              </w:rPr>
            </w:pPr>
            <w:r w:rsidRPr="00FE0986">
              <w:rPr>
                <w:noProof/>
                <w:sz w:val="20"/>
                <w:szCs w:val="20"/>
              </w:rPr>
              <w:drawing>
                <wp:inline distT="0" distB="0" distL="0" distR="0" wp14:anchorId="52D92B68" wp14:editId="7085C967">
                  <wp:extent cx="1158240" cy="1519032"/>
                  <wp:effectExtent l="0" t="0" r="3810" b="5080"/>
                  <wp:docPr id="36470375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703758" name="Picture 36470375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51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</w:tcPr>
          <w:p w14:paraId="7460018B" w14:textId="77777777" w:rsidR="00147B13" w:rsidRPr="00FE0986" w:rsidRDefault="00147B13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616" w:type="dxa"/>
            <w:vAlign w:val="bottom"/>
          </w:tcPr>
          <w:p w14:paraId="2228299C" w14:textId="6902BF46" w:rsidR="00147B13" w:rsidRPr="00B876AF" w:rsidRDefault="00A40A5C">
            <w:pPr>
              <w:pStyle w:val="Title"/>
              <w:rPr>
                <w:color w:val="548AB7" w:themeColor="accent1" w:themeShade="BF"/>
                <w:sz w:val="52"/>
                <w:szCs w:val="52"/>
              </w:rPr>
            </w:pPr>
            <w:r w:rsidRPr="00B876AF">
              <w:rPr>
                <w:color w:val="548AB7" w:themeColor="accent1" w:themeShade="BF"/>
                <w:sz w:val="52"/>
                <w:szCs w:val="52"/>
              </w:rPr>
              <w:t>ojas</w:t>
            </w:r>
            <w:r w:rsidR="00105402">
              <w:rPr>
                <w:color w:val="548AB7" w:themeColor="accent1" w:themeShade="BF"/>
                <w:sz w:val="52"/>
                <w:szCs w:val="52"/>
              </w:rPr>
              <w:t xml:space="preserve"> </w:t>
            </w:r>
            <w:r w:rsidRPr="00B876AF">
              <w:rPr>
                <w:color w:val="548AB7" w:themeColor="accent1" w:themeShade="BF"/>
                <w:sz w:val="52"/>
                <w:szCs w:val="52"/>
              </w:rPr>
              <w:t>maniyar</w:t>
            </w:r>
          </w:p>
          <w:p w14:paraId="79D0FFBD" w14:textId="178499BB" w:rsidR="00147B13" w:rsidRPr="00105402" w:rsidRDefault="00A40A5C">
            <w:pPr>
              <w:pStyle w:val="Subtitle"/>
              <w:rPr>
                <w:rFonts w:ascii="Microsoft PhagsPa" w:hAnsi="Microsoft PhagsPa"/>
                <w:b/>
                <w:bCs/>
                <w:sz w:val="24"/>
                <w:szCs w:val="24"/>
                <w:u w:val="single"/>
              </w:rPr>
            </w:pPr>
            <w:r w:rsidRPr="0085563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pacing w:val="0"/>
                <w:w w:val="59"/>
                <w:sz w:val="24"/>
                <w:szCs w:val="24"/>
                <w:u w:val="single"/>
              </w:rPr>
              <w:t>python full stack develope</w:t>
            </w:r>
            <w:r w:rsidRPr="0085563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pacing w:val="15"/>
                <w:w w:val="59"/>
                <w:sz w:val="24"/>
                <w:szCs w:val="24"/>
                <w:u w:val="single"/>
              </w:rPr>
              <w:t>r</w:t>
            </w:r>
          </w:p>
        </w:tc>
      </w:tr>
      <w:tr w:rsidR="00147B13" w:rsidRPr="00FE0986" w14:paraId="41761BBC" w14:textId="77777777" w:rsidTr="00FE0986">
        <w:trPr>
          <w:trHeight w:val="10584"/>
        </w:trPr>
        <w:tc>
          <w:tcPr>
            <w:tcW w:w="4678" w:type="dxa"/>
            <w:gridSpan w:val="2"/>
            <w:shd w:val="clear" w:color="auto" w:fill="auto"/>
          </w:tcPr>
          <w:p w14:paraId="3E7B1AED" w14:textId="3CF5A1D9" w:rsidR="00147B13" w:rsidRPr="00FE0986" w:rsidRDefault="00ED6F7D" w:rsidP="00B860B9">
            <w:pPr>
              <w:pStyle w:val="Heading3"/>
              <w:spacing w:after="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54003311"/>
                <w:placeholder>
                  <w:docPart w:val="73D9E37CCAC1412E958099E50F21CA1C"/>
                </w:placeholder>
                <w:temporary/>
                <w:showingPlcHdr/>
                <w15:appearance w15:val="hidden"/>
              </w:sdtPr>
              <w:sdtEndPr/>
              <w:sdtContent>
                <w:r w:rsidR="00EC4A26" w:rsidRPr="00FE0986">
                  <w:rPr>
                    <w:sz w:val="20"/>
                    <w:szCs w:val="20"/>
                    <w:u w:val="single"/>
                  </w:rPr>
                  <w:t>Contact</w:t>
                </w:r>
              </w:sdtContent>
            </w:sdt>
            <w:r w:rsidR="00327C3E" w:rsidRPr="00FE0986">
              <w:rPr>
                <w:sz w:val="20"/>
                <w:szCs w:val="20"/>
              </w:rPr>
              <w:t>:</w:t>
            </w:r>
          </w:p>
          <w:p w14:paraId="13C4DCFA" w14:textId="352FA985" w:rsidR="00147B13" w:rsidRPr="00FE0986" w:rsidRDefault="00327C3E" w:rsidP="006A7C83">
            <w:pPr>
              <w:pStyle w:val="Heading3"/>
              <w:spacing w:after="0"/>
              <w:rPr>
                <w:sz w:val="20"/>
                <w:szCs w:val="20"/>
              </w:rPr>
            </w:pPr>
            <w:r w:rsidRPr="00FE0986">
              <w:rPr>
                <w:b w:val="0"/>
                <w:cap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EMAIL: </w:t>
            </w:r>
            <w:r w:rsidR="00A40A5C" w:rsidRPr="00FE0986">
              <w:rPr>
                <w:b w:val="0"/>
                <w:caps w:val="0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ojasmainyar25@gmail.com</w:t>
            </w:r>
          </w:p>
          <w:p w14:paraId="025E255C" w14:textId="0CAD1012" w:rsidR="00147B13" w:rsidRPr="00FE0986" w:rsidRDefault="00C80807" w:rsidP="006A7C83">
            <w:pPr>
              <w:rPr>
                <w:sz w:val="20"/>
                <w:szCs w:val="20"/>
              </w:rPr>
            </w:pPr>
            <w:r w:rsidRPr="00FE0986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MOBILE</w:t>
            </w:r>
            <w:r w:rsidRPr="00FE0986">
              <w:rPr>
                <w:sz w:val="20"/>
                <w:szCs w:val="20"/>
              </w:rPr>
              <w:t>:</w:t>
            </w:r>
            <w:r w:rsidR="00A40A5C" w:rsidRPr="00FE0986">
              <w:rPr>
                <w:sz w:val="20"/>
                <w:szCs w:val="20"/>
              </w:rPr>
              <w:t xml:space="preserve"> 8010782571</w:t>
            </w:r>
          </w:p>
          <w:p w14:paraId="0E39088A" w14:textId="17606530" w:rsidR="007E500B" w:rsidRPr="00FE0986" w:rsidRDefault="007E500B">
            <w:p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Current Address:</w:t>
            </w:r>
            <w:r w:rsidR="00A40A5C" w:rsidRPr="00FE0986">
              <w:rPr>
                <w:sz w:val="20"/>
                <w:szCs w:val="20"/>
              </w:rPr>
              <w:t xml:space="preserve"> Moshi, Pune – 05.</w:t>
            </w:r>
          </w:p>
          <w:p w14:paraId="70CBF949" w14:textId="1108411A" w:rsidR="00147B13" w:rsidRPr="00FE0986" w:rsidRDefault="00C80807">
            <w:pPr>
              <w:rPr>
                <w:sz w:val="20"/>
                <w:szCs w:val="20"/>
              </w:rPr>
            </w:pPr>
            <w:r w:rsidRPr="00FE0986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LinkedIn</w:t>
            </w:r>
            <w:r w:rsidR="00327C3E" w:rsidRPr="00FE0986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id</w:t>
            </w:r>
            <w:r w:rsidR="00EC4A26" w:rsidRPr="00FE0986">
              <w:rPr>
                <w:sz w:val="20"/>
                <w:szCs w:val="20"/>
              </w:rPr>
              <w:t>:</w:t>
            </w:r>
            <w:r w:rsidR="00FE0986">
              <w:rPr>
                <w:rStyle w:val="Heading2Char"/>
                <w:rFonts w:ascii="Segoe UI" w:hAnsi="Segoe UI" w:cs="Segoe UI"/>
                <w:shd w:val="clear" w:color="auto" w:fill="FFFFFF"/>
              </w:rPr>
              <w:t xml:space="preserve"> </w:t>
            </w:r>
            <w:r w:rsidR="00A00158">
              <w:rPr>
                <w:rStyle w:val="Heading2Char"/>
                <w:rFonts w:ascii="Segoe UI" w:hAnsi="Segoe UI" w:cs="Segoe UI"/>
                <w:b w:val="0"/>
                <w:bCs w:val="0"/>
                <w:sz w:val="20"/>
                <w:szCs w:val="20"/>
              </w:rPr>
              <w:t>Ojas maniyar</w:t>
            </w:r>
          </w:p>
          <w:p w14:paraId="5C274E92" w14:textId="51F49A01" w:rsidR="00147B13" w:rsidRPr="00FE0986" w:rsidRDefault="00EC4A26" w:rsidP="00C821D7">
            <w:pPr>
              <w:ind w:right="-406"/>
              <w:rPr>
                <w:sz w:val="20"/>
                <w:szCs w:val="20"/>
              </w:rPr>
            </w:pPr>
            <w:r w:rsidRPr="00FE0986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Git-hub</w:t>
            </w:r>
            <w:r w:rsidRPr="00FE0986">
              <w:rPr>
                <w:sz w:val="20"/>
                <w:szCs w:val="20"/>
              </w:rPr>
              <w:t xml:space="preserve">: </w:t>
            </w:r>
            <w:r w:rsidR="00A40A5C" w:rsidRPr="00FE0986">
              <w:rPr>
                <w:sz w:val="20"/>
                <w:szCs w:val="20"/>
              </w:rPr>
              <w:t>ojasmaniyar5</w:t>
            </w:r>
          </w:p>
          <w:p w14:paraId="6AFE1AEB" w14:textId="6913DE7F" w:rsidR="00147B13" w:rsidRPr="00FE0986" w:rsidRDefault="00EC4A26">
            <w:pPr>
              <w:pStyle w:val="Heading3"/>
              <w:rPr>
                <w:sz w:val="20"/>
                <w:szCs w:val="20"/>
                <w:u w:val="single"/>
              </w:rPr>
            </w:pPr>
            <w:r w:rsidRPr="00FE0986">
              <w:rPr>
                <w:sz w:val="20"/>
                <w:szCs w:val="20"/>
                <w:u w:val="single"/>
              </w:rPr>
              <w:t>TECHNICAL SKILLS:</w:t>
            </w:r>
          </w:p>
          <w:p w14:paraId="57A40F1E" w14:textId="2B133383" w:rsidR="004A4E2A" w:rsidRPr="00FE0986" w:rsidRDefault="00FE0240" w:rsidP="008F18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0"/>
                <w:szCs w:val="20"/>
              </w:rPr>
            </w:pPr>
            <w:r w:rsidRPr="00FE0986">
              <w:rPr>
                <w:b/>
                <w:bCs/>
                <w:sz w:val="20"/>
                <w:szCs w:val="20"/>
              </w:rPr>
              <w:t>Python</w:t>
            </w:r>
          </w:p>
          <w:p w14:paraId="36630052" w14:textId="77777777" w:rsidR="006E25B7" w:rsidRPr="006E25B7" w:rsidRDefault="004D732A" w:rsidP="006E25B7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Variables, </w:t>
            </w:r>
            <w:r w:rsidR="00076012" w:rsidRPr="00FE0986">
              <w:rPr>
                <w:b/>
                <w:bCs/>
                <w:sz w:val="20"/>
                <w:szCs w:val="20"/>
              </w:rPr>
              <w:t>Datatypes</w:t>
            </w:r>
            <w:r w:rsidR="0004207D">
              <w:rPr>
                <w:b/>
                <w:bCs/>
                <w:sz w:val="20"/>
                <w:szCs w:val="20"/>
              </w:rPr>
              <w:t xml:space="preserve"> and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47788122" w14:textId="639B3C52" w:rsidR="006E25B7" w:rsidRPr="006E25B7" w:rsidRDefault="0004207D" w:rsidP="00AC63E8">
            <w:pPr>
              <w:pStyle w:val="ListParagraph"/>
              <w:spacing w:before="15"/>
              <w:ind w:left="1440"/>
              <w:rPr>
                <w:sz w:val="20"/>
                <w:szCs w:val="20"/>
              </w:rPr>
            </w:pPr>
            <w:r w:rsidRPr="006E25B7">
              <w:rPr>
                <w:b/>
                <w:bCs/>
                <w:sz w:val="20"/>
                <w:szCs w:val="20"/>
              </w:rPr>
              <w:t>Control Flow</w:t>
            </w:r>
            <w:r w:rsidR="00AC63E8">
              <w:rPr>
                <w:b/>
                <w:bCs/>
                <w:sz w:val="20"/>
                <w:szCs w:val="20"/>
              </w:rPr>
              <w:t xml:space="preserve"> Statements</w:t>
            </w:r>
            <w:r w:rsidRPr="006E25B7">
              <w:rPr>
                <w:b/>
                <w:bCs/>
                <w:sz w:val="20"/>
                <w:szCs w:val="20"/>
              </w:rPr>
              <w:t>.</w:t>
            </w:r>
          </w:p>
          <w:p w14:paraId="1963CC3B" w14:textId="77777777" w:rsidR="0022730A" w:rsidRPr="0022730A" w:rsidRDefault="001335E6" w:rsidP="0022730A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Functions, Lambda</w:t>
            </w:r>
            <w:r w:rsidR="004D732A">
              <w:rPr>
                <w:b/>
                <w:bCs/>
                <w:sz w:val="20"/>
                <w:szCs w:val="20"/>
              </w:rPr>
              <w:t xml:space="preserve"> &amp;</w:t>
            </w:r>
          </w:p>
          <w:p w14:paraId="5AF99807" w14:textId="226BB74D" w:rsidR="006E25B7" w:rsidRPr="0022730A" w:rsidRDefault="0004207D" w:rsidP="00AC63E8">
            <w:pPr>
              <w:pStyle w:val="ListParagraph"/>
              <w:spacing w:before="15"/>
              <w:ind w:left="1440"/>
              <w:rPr>
                <w:sz w:val="20"/>
                <w:szCs w:val="20"/>
              </w:rPr>
            </w:pPr>
            <w:r w:rsidRPr="0022730A">
              <w:rPr>
                <w:b/>
                <w:bCs/>
                <w:sz w:val="20"/>
                <w:szCs w:val="20"/>
              </w:rPr>
              <w:t>Exception Han</w:t>
            </w:r>
            <w:r w:rsidR="006E25B7" w:rsidRPr="0022730A">
              <w:rPr>
                <w:b/>
                <w:bCs/>
                <w:sz w:val="20"/>
                <w:szCs w:val="20"/>
              </w:rPr>
              <w:t>dling.</w:t>
            </w:r>
          </w:p>
          <w:p w14:paraId="79B7794C" w14:textId="405C6CBA" w:rsidR="0022730A" w:rsidRPr="00B40EFC" w:rsidRDefault="0022730A" w:rsidP="0022730A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OOPs Concepts.</w:t>
            </w:r>
          </w:p>
          <w:p w14:paraId="09999D83" w14:textId="63E546F3" w:rsidR="00B40EFC" w:rsidRPr="0022730A" w:rsidRDefault="00B40EFC" w:rsidP="0022730A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File handling.</w:t>
            </w:r>
          </w:p>
          <w:p w14:paraId="5C1235AB" w14:textId="0E5B3E16" w:rsidR="0022730A" w:rsidRPr="00C70EDC" w:rsidRDefault="00C70EDC" w:rsidP="0022730A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Iterators, Decorators and</w:t>
            </w:r>
          </w:p>
          <w:p w14:paraId="5CAFCB7E" w14:textId="56E79E5F" w:rsidR="006E25B7" w:rsidRPr="00AC63E8" w:rsidRDefault="00C70EDC" w:rsidP="00AC63E8">
            <w:pPr>
              <w:pStyle w:val="ListParagraph"/>
              <w:spacing w:before="15"/>
              <w:ind w:left="144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Generators.</w:t>
            </w:r>
          </w:p>
          <w:p w14:paraId="250D13C4" w14:textId="583BF12A" w:rsidR="00DD3317" w:rsidRPr="006E25B7" w:rsidRDefault="00DD3317" w:rsidP="006E25B7">
            <w:pPr>
              <w:pStyle w:val="ListParagraph"/>
              <w:spacing w:before="15"/>
              <w:rPr>
                <w:b/>
                <w:bCs/>
                <w:sz w:val="20"/>
                <w:szCs w:val="20"/>
              </w:rPr>
            </w:pPr>
          </w:p>
          <w:p w14:paraId="21FDFB80" w14:textId="77777777" w:rsidR="008F1864" w:rsidRPr="00FE0986" w:rsidRDefault="008F1864" w:rsidP="008F18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0"/>
                <w:szCs w:val="20"/>
              </w:rPr>
            </w:pPr>
            <w:r w:rsidRPr="00FE0986">
              <w:rPr>
                <w:b/>
                <w:bCs/>
                <w:sz w:val="20"/>
                <w:szCs w:val="20"/>
              </w:rPr>
              <w:t>SQL: RDBMS:</w:t>
            </w:r>
          </w:p>
          <w:p w14:paraId="28A3FB78" w14:textId="7794EFCE" w:rsidR="008F1864" w:rsidRPr="00FE0986" w:rsidRDefault="00D75D13" w:rsidP="00F078E0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 w:rsidRPr="00FE0986">
              <w:rPr>
                <w:b/>
                <w:bCs/>
                <w:sz w:val="20"/>
                <w:szCs w:val="20"/>
              </w:rPr>
              <w:t>SQL Fundamentals:</w:t>
            </w:r>
          </w:p>
          <w:p w14:paraId="0134BD17" w14:textId="1B4CB6F7" w:rsidR="00DE7DB4" w:rsidRPr="00FE0986" w:rsidRDefault="00D75D13" w:rsidP="003509E0">
            <w:pPr>
              <w:pStyle w:val="ListParagraph"/>
              <w:numPr>
                <w:ilvl w:val="0"/>
                <w:numId w:val="17"/>
              </w:numPr>
              <w:spacing w:before="15"/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DDL</w:t>
            </w:r>
            <w:r w:rsidR="003509E0" w:rsidRPr="00FE0986">
              <w:rPr>
                <w:sz w:val="20"/>
                <w:szCs w:val="20"/>
              </w:rPr>
              <w:t xml:space="preserve">, </w:t>
            </w:r>
            <w:r w:rsidRPr="00FE0986">
              <w:rPr>
                <w:sz w:val="20"/>
                <w:szCs w:val="20"/>
              </w:rPr>
              <w:t>DML</w:t>
            </w:r>
            <w:r w:rsidR="003509E0" w:rsidRPr="00FE0986">
              <w:rPr>
                <w:sz w:val="20"/>
                <w:szCs w:val="20"/>
              </w:rPr>
              <w:t xml:space="preserve">, </w:t>
            </w:r>
            <w:r w:rsidR="00CB4AE0" w:rsidRPr="00FE0986">
              <w:rPr>
                <w:sz w:val="20"/>
                <w:szCs w:val="20"/>
              </w:rPr>
              <w:t>DCL</w:t>
            </w:r>
            <w:r w:rsidR="003509E0" w:rsidRPr="00FE0986">
              <w:rPr>
                <w:sz w:val="20"/>
                <w:szCs w:val="20"/>
              </w:rPr>
              <w:t xml:space="preserve">, </w:t>
            </w:r>
            <w:r w:rsidR="00CB4AE0" w:rsidRPr="00FE0986">
              <w:rPr>
                <w:sz w:val="20"/>
                <w:szCs w:val="20"/>
              </w:rPr>
              <w:t>TCL</w:t>
            </w:r>
            <w:r w:rsidR="003509E0" w:rsidRPr="00FE0986">
              <w:rPr>
                <w:sz w:val="20"/>
                <w:szCs w:val="20"/>
              </w:rPr>
              <w:t>.</w:t>
            </w:r>
          </w:p>
          <w:p w14:paraId="09C5FB2B" w14:textId="19874101" w:rsidR="00DE7DB4" w:rsidRPr="003C134A" w:rsidRDefault="003C134A" w:rsidP="00A30747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Querying, Filtering &amp;</w:t>
            </w:r>
          </w:p>
          <w:p w14:paraId="4BDE8026" w14:textId="23B68ED1" w:rsidR="005E7E7F" w:rsidRPr="008B69EB" w:rsidRDefault="003C134A" w:rsidP="00341890">
            <w:pPr>
              <w:pStyle w:val="ListParagraph"/>
              <w:spacing w:before="15"/>
              <w:ind w:left="1440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Aggregation</w:t>
            </w:r>
            <w:r w:rsidR="005E7E7F" w:rsidRPr="008B69EB">
              <w:rPr>
                <w:sz w:val="20"/>
                <w:szCs w:val="20"/>
              </w:rPr>
              <w:t>(</w:t>
            </w:r>
            <w:proofErr w:type="gramEnd"/>
            <w:r w:rsidR="005E7E7F" w:rsidRPr="008B69EB">
              <w:rPr>
                <w:sz w:val="20"/>
                <w:szCs w:val="20"/>
              </w:rPr>
              <w:t xml:space="preserve">Select, </w:t>
            </w:r>
            <w:proofErr w:type="gramStart"/>
            <w:r w:rsidR="005E7E7F" w:rsidRPr="008B69EB">
              <w:rPr>
                <w:sz w:val="20"/>
                <w:szCs w:val="20"/>
              </w:rPr>
              <w:t>Where</w:t>
            </w:r>
            <w:proofErr w:type="gramEnd"/>
            <w:r w:rsidR="005E7E7F" w:rsidRPr="008B69EB">
              <w:rPr>
                <w:sz w:val="20"/>
                <w:szCs w:val="20"/>
              </w:rPr>
              <w:t>,</w:t>
            </w:r>
          </w:p>
          <w:p w14:paraId="3F8721E3" w14:textId="7079C005" w:rsidR="003C134A" w:rsidRPr="008B69EB" w:rsidRDefault="005E7E7F" w:rsidP="00341890">
            <w:pPr>
              <w:pStyle w:val="ListParagraph"/>
              <w:spacing w:before="15"/>
              <w:ind w:left="1440"/>
              <w:rPr>
                <w:sz w:val="20"/>
                <w:szCs w:val="20"/>
              </w:rPr>
            </w:pPr>
            <w:r w:rsidRPr="008B69EB">
              <w:rPr>
                <w:sz w:val="20"/>
                <w:szCs w:val="20"/>
              </w:rPr>
              <w:t>Group By</w:t>
            </w:r>
            <w:r>
              <w:rPr>
                <w:b/>
                <w:bCs/>
                <w:sz w:val="20"/>
                <w:szCs w:val="20"/>
              </w:rPr>
              <w:t>).</w:t>
            </w:r>
          </w:p>
          <w:p w14:paraId="28BDD595" w14:textId="6A3134E5" w:rsidR="008B69EB" w:rsidRPr="008B69EB" w:rsidRDefault="008B69EB" w:rsidP="00A30747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Joins and Subqueries.</w:t>
            </w:r>
          </w:p>
          <w:p w14:paraId="2EACDB07" w14:textId="56531030" w:rsidR="008B69EB" w:rsidRPr="00341890" w:rsidRDefault="00341890" w:rsidP="00A30747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Database Design &amp;</w:t>
            </w:r>
          </w:p>
          <w:p w14:paraId="74680BB4" w14:textId="47A6F385" w:rsidR="00341890" w:rsidRPr="00341890" w:rsidRDefault="00341890" w:rsidP="00341890">
            <w:pPr>
              <w:pStyle w:val="ListParagraph"/>
              <w:spacing w:before="15"/>
              <w:ind w:left="144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Normalization (</w:t>
            </w:r>
            <w:r w:rsidRPr="00341890">
              <w:rPr>
                <w:sz w:val="20"/>
                <w:szCs w:val="20"/>
              </w:rPr>
              <w:t>1NF-3NF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23F66567" w14:textId="1516184D" w:rsidR="00341890" w:rsidRPr="00341890" w:rsidRDefault="00341890" w:rsidP="00A30747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Views, Indexing and Stored</w:t>
            </w:r>
          </w:p>
          <w:p w14:paraId="55B1446B" w14:textId="53FC6CCC" w:rsidR="00341890" w:rsidRPr="00A30747" w:rsidRDefault="00341890" w:rsidP="0065434E">
            <w:pPr>
              <w:pStyle w:val="ListParagraph"/>
              <w:spacing w:before="15"/>
              <w:ind w:left="144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Procedures.</w:t>
            </w:r>
          </w:p>
          <w:p w14:paraId="724A3E86" w14:textId="77777777" w:rsidR="008B69EB" w:rsidRPr="008B69EB" w:rsidRDefault="008B69EB" w:rsidP="008B69EB">
            <w:pPr>
              <w:spacing w:before="15"/>
              <w:rPr>
                <w:sz w:val="20"/>
                <w:szCs w:val="20"/>
              </w:rPr>
            </w:pPr>
          </w:p>
          <w:p w14:paraId="334E3200" w14:textId="346A704B" w:rsidR="00705D21" w:rsidRPr="00FE0986" w:rsidRDefault="00705D21" w:rsidP="008F186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0"/>
                <w:szCs w:val="20"/>
              </w:rPr>
            </w:pPr>
            <w:r w:rsidRPr="00FE0986">
              <w:rPr>
                <w:b/>
                <w:bCs/>
                <w:sz w:val="20"/>
                <w:szCs w:val="20"/>
              </w:rPr>
              <w:t>Web Tech</w:t>
            </w:r>
          </w:p>
          <w:p w14:paraId="7D2F09D7" w14:textId="2EDC877B" w:rsidR="006A7C83" w:rsidRPr="00FE0986" w:rsidRDefault="006A7C83" w:rsidP="008F1864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 w:rsidRPr="00FE0986">
              <w:rPr>
                <w:b/>
                <w:bCs/>
                <w:sz w:val="20"/>
                <w:szCs w:val="20"/>
              </w:rPr>
              <w:t>HTML</w:t>
            </w:r>
            <w:r w:rsidR="00D0733F" w:rsidRPr="00FE0986">
              <w:rPr>
                <w:sz w:val="20"/>
                <w:szCs w:val="20"/>
              </w:rPr>
              <w:t xml:space="preserve">: </w:t>
            </w:r>
            <w:r w:rsidRPr="00FE0986">
              <w:rPr>
                <w:sz w:val="20"/>
                <w:szCs w:val="20"/>
              </w:rPr>
              <w:t>Webpage</w:t>
            </w:r>
            <w:r w:rsidR="00D0733F" w:rsidRPr="00FE0986">
              <w:rPr>
                <w:sz w:val="20"/>
                <w:szCs w:val="20"/>
              </w:rPr>
              <w:t xml:space="preserve"> S</w:t>
            </w:r>
            <w:r w:rsidRPr="00FE0986">
              <w:rPr>
                <w:sz w:val="20"/>
                <w:szCs w:val="20"/>
              </w:rPr>
              <w:t>tructur</w:t>
            </w:r>
            <w:r w:rsidR="00262D1D" w:rsidRPr="00FE0986">
              <w:rPr>
                <w:sz w:val="20"/>
                <w:szCs w:val="20"/>
              </w:rPr>
              <w:t>ing</w:t>
            </w:r>
            <w:r w:rsidR="00DE34A0">
              <w:rPr>
                <w:sz w:val="20"/>
                <w:szCs w:val="20"/>
              </w:rPr>
              <w:t>.</w:t>
            </w:r>
          </w:p>
          <w:p w14:paraId="3AA69C3F" w14:textId="5D46588B" w:rsidR="006A7C83" w:rsidRDefault="006A7C83" w:rsidP="009719FB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 w:rsidRPr="00FE0986">
              <w:rPr>
                <w:b/>
                <w:bCs/>
                <w:sz w:val="20"/>
                <w:szCs w:val="20"/>
              </w:rPr>
              <w:t>CSS</w:t>
            </w:r>
            <w:r w:rsidR="00D0733F" w:rsidRPr="00FE0986">
              <w:rPr>
                <w:b/>
                <w:bCs/>
                <w:sz w:val="20"/>
                <w:szCs w:val="20"/>
              </w:rPr>
              <w:t>:</w:t>
            </w:r>
            <w:r w:rsidR="00D0733F" w:rsidRPr="00FE0986">
              <w:rPr>
                <w:sz w:val="20"/>
                <w:szCs w:val="20"/>
              </w:rPr>
              <w:t xml:space="preserve"> </w:t>
            </w:r>
            <w:r w:rsidRPr="00FE0986">
              <w:rPr>
                <w:sz w:val="20"/>
                <w:szCs w:val="20"/>
              </w:rPr>
              <w:t>Webpage Styling</w:t>
            </w:r>
            <w:r w:rsidR="00DE34A0">
              <w:rPr>
                <w:sz w:val="20"/>
                <w:szCs w:val="20"/>
              </w:rPr>
              <w:t>.</w:t>
            </w:r>
          </w:p>
          <w:p w14:paraId="7F567869" w14:textId="45B9D761" w:rsidR="00953921" w:rsidRPr="00FE0986" w:rsidRDefault="00953921" w:rsidP="009719FB">
            <w:pPr>
              <w:pStyle w:val="ListParagraph"/>
              <w:numPr>
                <w:ilvl w:val="1"/>
                <w:numId w:val="1"/>
              </w:numPr>
              <w:spacing w:before="1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JS:</w:t>
            </w:r>
            <w:r>
              <w:rPr>
                <w:sz w:val="20"/>
                <w:szCs w:val="20"/>
              </w:rPr>
              <w:t xml:space="preserve"> Functionality.</w:t>
            </w:r>
          </w:p>
          <w:p w14:paraId="4A579093" w14:textId="4A1C4240" w:rsidR="00147B13" w:rsidRPr="00FE0986" w:rsidRDefault="00EC4A26">
            <w:pPr>
              <w:pStyle w:val="Heading3"/>
              <w:rPr>
                <w:sz w:val="20"/>
                <w:szCs w:val="20"/>
                <w:u w:val="single"/>
              </w:rPr>
            </w:pPr>
            <w:r w:rsidRPr="00FE0986">
              <w:rPr>
                <w:sz w:val="20"/>
                <w:szCs w:val="20"/>
                <w:u w:val="single"/>
              </w:rPr>
              <w:t>SOFT</w:t>
            </w:r>
            <w:r w:rsidR="00A43B34" w:rsidRPr="00FE0986">
              <w:rPr>
                <w:sz w:val="20"/>
                <w:szCs w:val="20"/>
                <w:u w:val="single"/>
              </w:rPr>
              <w:t xml:space="preserve"> </w:t>
            </w:r>
            <w:r w:rsidRPr="00FE0986">
              <w:rPr>
                <w:sz w:val="20"/>
                <w:szCs w:val="20"/>
                <w:u w:val="single"/>
              </w:rPr>
              <w:t>SKILLS:</w:t>
            </w:r>
          </w:p>
          <w:p w14:paraId="1C522B40" w14:textId="2A9C3C84" w:rsidR="00147B13" w:rsidRPr="00FE0986" w:rsidRDefault="00023470" w:rsidP="008F18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Communication.</w:t>
            </w:r>
            <w:r w:rsidR="00EC4A26" w:rsidRPr="00FE0986">
              <w:rPr>
                <w:sz w:val="20"/>
                <w:szCs w:val="20"/>
              </w:rPr>
              <w:t xml:space="preserve"> </w:t>
            </w:r>
          </w:p>
          <w:p w14:paraId="1751F38B" w14:textId="34AB2D00" w:rsidR="00147B13" w:rsidRPr="00FE0986" w:rsidRDefault="00023470" w:rsidP="008F18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Teamwork.</w:t>
            </w:r>
          </w:p>
          <w:p w14:paraId="3DF8E54D" w14:textId="1F490DCB" w:rsidR="00147B13" w:rsidRPr="00AF4EE6" w:rsidRDefault="00023470" w:rsidP="00AF4E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Problem-solving</w:t>
            </w:r>
            <w:r w:rsidR="00AF4EE6">
              <w:rPr>
                <w:sz w:val="20"/>
                <w:szCs w:val="20"/>
              </w:rPr>
              <w:t xml:space="preserve"> &amp; </w:t>
            </w:r>
            <w:r w:rsidR="00E664B4" w:rsidRPr="00AF4EE6">
              <w:rPr>
                <w:sz w:val="20"/>
                <w:szCs w:val="20"/>
              </w:rPr>
              <w:t>L</w:t>
            </w:r>
            <w:r w:rsidR="00D460C7" w:rsidRPr="00AF4EE6">
              <w:rPr>
                <w:sz w:val="20"/>
                <w:szCs w:val="20"/>
              </w:rPr>
              <w:t>ogical Thinking</w:t>
            </w:r>
            <w:r w:rsidR="00B54756" w:rsidRPr="00AF4EE6">
              <w:rPr>
                <w:sz w:val="20"/>
                <w:szCs w:val="20"/>
              </w:rPr>
              <w:t>.</w:t>
            </w:r>
          </w:p>
          <w:p w14:paraId="10819198" w14:textId="6C5ED474" w:rsidR="00147B13" w:rsidRPr="00FE0986" w:rsidRDefault="00023470" w:rsidP="008F18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 xml:space="preserve">Learning and </w:t>
            </w:r>
            <w:r w:rsidR="00EC4A26" w:rsidRPr="00FE0986">
              <w:rPr>
                <w:sz w:val="20"/>
                <w:szCs w:val="20"/>
              </w:rPr>
              <w:t>Adaptability</w:t>
            </w:r>
            <w:r w:rsidRPr="00FE0986">
              <w:rPr>
                <w:sz w:val="20"/>
                <w:szCs w:val="20"/>
              </w:rPr>
              <w:t>.</w:t>
            </w:r>
          </w:p>
          <w:p w14:paraId="3B913C56" w14:textId="4D750CF3" w:rsidR="00023470" w:rsidRPr="00FE0986" w:rsidRDefault="00023470" w:rsidP="008F18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Time Management.</w:t>
            </w:r>
          </w:p>
          <w:p w14:paraId="5F436931" w14:textId="77777777" w:rsidR="00A00158" w:rsidRDefault="00A00158" w:rsidP="00826B76">
            <w:pPr>
              <w:pStyle w:val="Heading3"/>
              <w:rPr>
                <w:sz w:val="20"/>
                <w:szCs w:val="20"/>
                <w:u w:val="single"/>
              </w:rPr>
            </w:pPr>
          </w:p>
          <w:p w14:paraId="5962E5A4" w14:textId="77777777" w:rsidR="00A00158" w:rsidRDefault="00A00158" w:rsidP="00826B76">
            <w:pPr>
              <w:pStyle w:val="Heading3"/>
              <w:rPr>
                <w:sz w:val="20"/>
                <w:szCs w:val="20"/>
                <w:u w:val="single"/>
              </w:rPr>
            </w:pPr>
          </w:p>
          <w:p w14:paraId="3E962AF2" w14:textId="38275E8C" w:rsidR="00826B76" w:rsidRPr="00FE0986" w:rsidRDefault="00826B76" w:rsidP="00826B76">
            <w:pPr>
              <w:pStyle w:val="Heading3"/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  <w:u w:val="single"/>
              </w:rPr>
              <w:t>Education</w:t>
            </w:r>
            <w:r w:rsidR="00A10F2B" w:rsidRPr="00FE0986">
              <w:rPr>
                <w:sz w:val="20"/>
                <w:szCs w:val="20"/>
                <w:u w:val="single"/>
              </w:rPr>
              <w:t>AL</w:t>
            </w:r>
            <w:r w:rsidR="00A43B34" w:rsidRPr="00FE0986">
              <w:rPr>
                <w:sz w:val="20"/>
                <w:szCs w:val="20"/>
                <w:u w:val="single"/>
              </w:rPr>
              <w:t xml:space="preserve"> </w:t>
            </w:r>
            <w:r w:rsidRPr="00FE0986">
              <w:rPr>
                <w:sz w:val="20"/>
                <w:szCs w:val="20"/>
                <w:u w:val="single"/>
              </w:rPr>
              <w:t>d</w:t>
            </w:r>
            <w:r w:rsidR="00A43B34" w:rsidRPr="00FE0986">
              <w:rPr>
                <w:sz w:val="20"/>
                <w:szCs w:val="20"/>
                <w:u w:val="single"/>
              </w:rPr>
              <w:t>etails</w:t>
            </w:r>
            <w:r w:rsidRPr="00FE0986">
              <w:rPr>
                <w:sz w:val="20"/>
                <w:szCs w:val="20"/>
              </w:rPr>
              <w:t>:</w:t>
            </w:r>
          </w:p>
          <w:p w14:paraId="6C20EAE8" w14:textId="77777777" w:rsidR="00AF4EE6" w:rsidRDefault="002775CC" w:rsidP="002775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ATSS CBSCA, Pimpri-Chinchwad</w:t>
            </w:r>
            <w:r w:rsidR="007272E9">
              <w:rPr>
                <w:sz w:val="20"/>
                <w:szCs w:val="20"/>
              </w:rPr>
              <w:t xml:space="preserve">, </w:t>
            </w:r>
          </w:p>
          <w:p w14:paraId="360AE549" w14:textId="761A5AF9" w:rsidR="002775CC" w:rsidRPr="00FE0986" w:rsidRDefault="007272E9" w:rsidP="00AF4EE6">
            <w:pPr>
              <w:pStyle w:val="ListParagraph"/>
              <w:ind w:left="6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</w:t>
            </w:r>
            <w:r w:rsidR="002775CC" w:rsidRPr="00FE0986">
              <w:rPr>
                <w:sz w:val="20"/>
                <w:szCs w:val="20"/>
              </w:rPr>
              <w:t>.</w:t>
            </w:r>
          </w:p>
          <w:p w14:paraId="0F566D1F" w14:textId="0023701C" w:rsidR="002775CC" w:rsidRPr="00FE0986" w:rsidRDefault="002775CC" w:rsidP="002775CC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BCA</w:t>
            </w:r>
            <w:r w:rsidR="003C0AC3">
              <w:rPr>
                <w:sz w:val="20"/>
                <w:szCs w:val="20"/>
              </w:rPr>
              <w:t>(CS</w:t>
            </w:r>
            <w:r w:rsidR="004A00F3">
              <w:rPr>
                <w:sz w:val="20"/>
                <w:szCs w:val="20"/>
              </w:rPr>
              <w:t>)</w:t>
            </w:r>
            <w:r w:rsidR="00B5117C">
              <w:rPr>
                <w:sz w:val="20"/>
                <w:szCs w:val="20"/>
              </w:rPr>
              <w:t xml:space="preserve"> – </w:t>
            </w:r>
            <w:r w:rsidR="007965EB">
              <w:rPr>
                <w:sz w:val="20"/>
                <w:szCs w:val="20"/>
              </w:rPr>
              <w:t>82</w:t>
            </w:r>
            <w:r w:rsidR="00187D24">
              <w:rPr>
                <w:sz w:val="20"/>
                <w:szCs w:val="20"/>
              </w:rPr>
              <w:t>%</w:t>
            </w:r>
            <w:r w:rsidR="00B5117C">
              <w:rPr>
                <w:sz w:val="20"/>
                <w:szCs w:val="20"/>
              </w:rPr>
              <w:t xml:space="preserve"> </w:t>
            </w:r>
            <w:r w:rsidR="004A00F3">
              <w:rPr>
                <w:sz w:val="20"/>
                <w:szCs w:val="20"/>
              </w:rPr>
              <w:t>(2025)</w:t>
            </w:r>
          </w:p>
          <w:p w14:paraId="23DD2003" w14:textId="77777777" w:rsidR="00DA3286" w:rsidRPr="00FE0986" w:rsidRDefault="00DA3286" w:rsidP="00826B76">
            <w:pPr>
              <w:rPr>
                <w:sz w:val="20"/>
                <w:szCs w:val="20"/>
              </w:rPr>
            </w:pPr>
          </w:p>
          <w:p w14:paraId="1DDF3A29" w14:textId="77777777" w:rsidR="003C0AC3" w:rsidRDefault="002775CC" w:rsidP="002775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Janki Devi Junior College,</w:t>
            </w:r>
          </w:p>
          <w:p w14:paraId="4B941F72" w14:textId="1E4A27A2" w:rsidR="002775CC" w:rsidRPr="00FE0986" w:rsidRDefault="002775CC" w:rsidP="003C0AC3">
            <w:pPr>
              <w:pStyle w:val="ListParagraph"/>
              <w:ind w:left="644"/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Bhosari, Pune - 39.</w:t>
            </w:r>
          </w:p>
          <w:p w14:paraId="6EC5F9B3" w14:textId="7B8F1DA3" w:rsidR="002775CC" w:rsidRPr="00FE0986" w:rsidRDefault="002775CC" w:rsidP="002775CC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12</w:t>
            </w:r>
            <w:r w:rsidRPr="00FE0986">
              <w:rPr>
                <w:sz w:val="20"/>
                <w:szCs w:val="20"/>
                <w:vertAlign w:val="superscript"/>
              </w:rPr>
              <w:t>th</w:t>
            </w:r>
            <w:r w:rsidRPr="00FE0986">
              <w:rPr>
                <w:sz w:val="20"/>
                <w:szCs w:val="20"/>
              </w:rPr>
              <w:t xml:space="preserve"> – 63.33% (2022)</w:t>
            </w:r>
          </w:p>
          <w:p w14:paraId="2861144C" w14:textId="77777777" w:rsidR="002775CC" w:rsidRPr="00FE0986" w:rsidRDefault="002775CC" w:rsidP="002775CC">
            <w:pPr>
              <w:pStyle w:val="ListParagraph"/>
              <w:ind w:left="1364"/>
              <w:rPr>
                <w:sz w:val="20"/>
                <w:szCs w:val="20"/>
              </w:rPr>
            </w:pPr>
          </w:p>
          <w:p w14:paraId="57DA2BBE" w14:textId="5D863C82" w:rsidR="002775CC" w:rsidRPr="00FE0986" w:rsidRDefault="002775CC" w:rsidP="002775CC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 xml:space="preserve">Shree Swami Samarth English </w:t>
            </w:r>
            <w:r w:rsidR="00C50A7D">
              <w:rPr>
                <w:sz w:val="20"/>
                <w:szCs w:val="20"/>
              </w:rPr>
              <w:t xml:space="preserve">  </w:t>
            </w:r>
            <w:r w:rsidRPr="00FE0986">
              <w:rPr>
                <w:sz w:val="20"/>
                <w:szCs w:val="20"/>
              </w:rPr>
              <w:t>Medium School, Indrayninagar, Bhosari, Pune - 39.</w:t>
            </w:r>
          </w:p>
          <w:p w14:paraId="77FEE683" w14:textId="1BB13710" w:rsidR="002775CC" w:rsidRPr="00FE0986" w:rsidRDefault="002775CC" w:rsidP="002775CC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10</w:t>
            </w:r>
            <w:r w:rsidRPr="00FE0986">
              <w:rPr>
                <w:sz w:val="20"/>
                <w:szCs w:val="20"/>
                <w:vertAlign w:val="superscript"/>
              </w:rPr>
              <w:t>th</w:t>
            </w:r>
            <w:r w:rsidRPr="00FE0986">
              <w:rPr>
                <w:sz w:val="20"/>
                <w:szCs w:val="20"/>
              </w:rPr>
              <w:t xml:space="preserve"> – 65.20% (2020)</w:t>
            </w:r>
          </w:p>
          <w:p w14:paraId="79CE4200" w14:textId="77777777" w:rsidR="00826B76" w:rsidRPr="00FE0986" w:rsidRDefault="00826B76" w:rsidP="00826B76">
            <w:pPr>
              <w:rPr>
                <w:rFonts w:eastAsia="Times New Roman" w:cs="Times New Roman"/>
                <w:color w:val="000000"/>
                <w:sz w:val="20"/>
                <w:szCs w:val="20"/>
                <w:lang w:val="en-IN" w:eastAsia="en-IN"/>
              </w:rPr>
            </w:pPr>
          </w:p>
          <w:p w14:paraId="3C3D5BD0" w14:textId="77777777" w:rsidR="00147B13" w:rsidRPr="00FE0986" w:rsidRDefault="00EC4A26">
            <w:pPr>
              <w:pStyle w:val="Heading3"/>
              <w:rPr>
                <w:sz w:val="20"/>
                <w:szCs w:val="20"/>
                <w:u w:val="single"/>
              </w:rPr>
            </w:pPr>
            <w:r w:rsidRPr="00FE0986">
              <w:rPr>
                <w:sz w:val="20"/>
                <w:szCs w:val="20"/>
                <w:u w:val="single"/>
              </w:rPr>
              <w:t>personal-Details:</w:t>
            </w:r>
          </w:p>
          <w:p w14:paraId="18F8165A" w14:textId="5DE21125" w:rsidR="00147B13" w:rsidRPr="00FE0986" w:rsidRDefault="00EC4A26" w:rsidP="008F186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FE0986">
              <w:rPr>
                <w:b/>
                <w:bCs/>
                <w:sz w:val="20"/>
                <w:szCs w:val="20"/>
              </w:rPr>
              <w:t>DOB:</w:t>
            </w:r>
            <w:r w:rsidR="003509E0" w:rsidRPr="00FE0986">
              <w:rPr>
                <w:b/>
                <w:bCs/>
                <w:sz w:val="20"/>
                <w:szCs w:val="20"/>
              </w:rPr>
              <w:t xml:space="preserve"> 25</w:t>
            </w:r>
            <w:r w:rsidR="00B27567">
              <w:rPr>
                <w:b/>
                <w:bCs/>
                <w:sz w:val="20"/>
                <w:szCs w:val="20"/>
              </w:rPr>
              <w:t>/</w:t>
            </w:r>
            <w:r w:rsidR="003509E0" w:rsidRPr="00FE0986">
              <w:rPr>
                <w:b/>
                <w:bCs/>
                <w:sz w:val="20"/>
                <w:szCs w:val="20"/>
              </w:rPr>
              <w:t>Feb</w:t>
            </w:r>
            <w:r w:rsidR="00B27567">
              <w:rPr>
                <w:b/>
                <w:bCs/>
                <w:sz w:val="20"/>
                <w:szCs w:val="20"/>
              </w:rPr>
              <w:t>/</w:t>
            </w:r>
            <w:r w:rsidR="003509E0" w:rsidRPr="00FE0986">
              <w:rPr>
                <w:b/>
                <w:bCs/>
                <w:sz w:val="20"/>
                <w:szCs w:val="20"/>
              </w:rPr>
              <w:t>2004</w:t>
            </w:r>
          </w:p>
          <w:p w14:paraId="70D87EC4" w14:textId="77777777" w:rsidR="003509E0" w:rsidRPr="00FE0986" w:rsidRDefault="003509E0" w:rsidP="003509E0">
            <w:pPr>
              <w:pStyle w:val="ListParagraph"/>
              <w:ind w:left="644"/>
              <w:rPr>
                <w:b/>
                <w:bCs/>
                <w:sz w:val="20"/>
                <w:szCs w:val="20"/>
              </w:rPr>
            </w:pPr>
          </w:p>
          <w:p w14:paraId="0D6F0F64" w14:textId="77777777" w:rsidR="00F05DF0" w:rsidRDefault="00C821D7" w:rsidP="00F05DF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b/>
                <w:bCs/>
                <w:sz w:val="20"/>
                <w:szCs w:val="20"/>
              </w:rPr>
              <w:t>Hobbies:</w:t>
            </w:r>
            <w:r w:rsidRPr="00FE0986">
              <w:rPr>
                <w:sz w:val="20"/>
                <w:szCs w:val="20"/>
              </w:rPr>
              <w:t xml:space="preserve"> </w:t>
            </w:r>
          </w:p>
          <w:p w14:paraId="78AE2EB7" w14:textId="77777777" w:rsidR="00F05DF0" w:rsidRPr="00F05DF0" w:rsidRDefault="00F05DF0" w:rsidP="00F05DF0">
            <w:pPr>
              <w:pStyle w:val="ListParagraph"/>
              <w:rPr>
                <w:sz w:val="20"/>
                <w:szCs w:val="20"/>
              </w:rPr>
            </w:pPr>
          </w:p>
          <w:p w14:paraId="292622A6" w14:textId="0DED919E" w:rsidR="00F05DF0" w:rsidRDefault="00C821D7" w:rsidP="00F05DF0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F05DF0">
              <w:rPr>
                <w:sz w:val="20"/>
                <w:szCs w:val="20"/>
              </w:rPr>
              <w:t>Learning new</w:t>
            </w:r>
            <w:r w:rsidR="00CB7771" w:rsidRPr="00F05DF0">
              <w:rPr>
                <w:sz w:val="20"/>
                <w:szCs w:val="20"/>
              </w:rPr>
              <w:t xml:space="preserve"> </w:t>
            </w:r>
            <w:r w:rsidR="00C8046E" w:rsidRPr="00F05DF0">
              <w:rPr>
                <w:sz w:val="20"/>
                <w:szCs w:val="20"/>
              </w:rPr>
              <w:t>Tec</w:t>
            </w:r>
            <w:r w:rsidRPr="00F05DF0">
              <w:rPr>
                <w:sz w:val="20"/>
                <w:szCs w:val="20"/>
              </w:rPr>
              <w:t>hnology</w:t>
            </w:r>
            <w:r w:rsidR="00F05DF0">
              <w:rPr>
                <w:sz w:val="20"/>
                <w:szCs w:val="20"/>
              </w:rPr>
              <w:t>.</w:t>
            </w:r>
          </w:p>
          <w:p w14:paraId="60E7353B" w14:textId="0D389A34" w:rsidR="00F05DF0" w:rsidRDefault="006E5737" w:rsidP="00F05DF0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F05DF0">
              <w:rPr>
                <w:sz w:val="20"/>
                <w:szCs w:val="20"/>
              </w:rPr>
              <w:t>Reading Research &amp; Tech Blogs</w:t>
            </w:r>
            <w:r w:rsidR="00F05DF0">
              <w:rPr>
                <w:sz w:val="20"/>
                <w:szCs w:val="20"/>
              </w:rPr>
              <w:t>.</w:t>
            </w:r>
          </w:p>
          <w:p w14:paraId="2FAF650D" w14:textId="370BF5F3" w:rsidR="00C821D7" w:rsidRPr="00F05DF0" w:rsidRDefault="003509E0" w:rsidP="00F05DF0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F05DF0">
              <w:rPr>
                <w:sz w:val="20"/>
                <w:szCs w:val="20"/>
              </w:rPr>
              <w:t>playing carrom.</w:t>
            </w:r>
          </w:p>
          <w:p w14:paraId="3220952F" w14:textId="77777777" w:rsidR="003509E0" w:rsidRPr="00FE0986" w:rsidRDefault="003509E0" w:rsidP="003509E0">
            <w:pPr>
              <w:rPr>
                <w:sz w:val="20"/>
                <w:szCs w:val="20"/>
              </w:rPr>
            </w:pPr>
          </w:p>
          <w:p w14:paraId="1CA6A9BD" w14:textId="76168661" w:rsidR="003509E0" w:rsidRPr="00FE0986" w:rsidRDefault="00A91230" w:rsidP="002775C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 w:rsidRPr="00FE0986">
              <w:rPr>
                <w:b/>
                <w:bCs/>
                <w:sz w:val="20"/>
                <w:szCs w:val="20"/>
              </w:rPr>
              <w:t>Permanent address:</w:t>
            </w:r>
          </w:p>
          <w:p w14:paraId="3273F8C1" w14:textId="7E75697C" w:rsidR="003509E0" w:rsidRPr="00FE0986" w:rsidRDefault="0010199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Janki – Nivas, Opposite to D-Mart, Moshi, Pune – 412105.</w:t>
            </w:r>
          </w:p>
          <w:p w14:paraId="6269C7B1" w14:textId="77777777" w:rsidR="009719FB" w:rsidRPr="00FE0986" w:rsidRDefault="009719FB">
            <w:pPr>
              <w:pStyle w:val="ListParagraph"/>
              <w:rPr>
                <w:sz w:val="20"/>
                <w:szCs w:val="20"/>
              </w:rPr>
            </w:pPr>
          </w:p>
          <w:p w14:paraId="2AE54438" w14:textId="77777777" w:rsidR="009719FB" w:rsidRPr="00FE0986" w:rsidRDefault="009719FB">
            <w:pPr>
              <w:pStyle w:val="ListParagraph"/>
              <w:rPr>
                <w:sz w:val="20"/>
                <w:szCs w:val="20"/>
              </w:rPr>
            </w:pPr>
          </w:p>
          <w:p w14:paraId="4552B0F6" w14:textId="77777777" w:rsidR="009719FB" w:rsidRPr="00FE0986" w:rsidRDefault="009719FB">
            <w:pPr>
              <w:pStyle w:val="ListParagraph"/>
              <w:rPr>
                <w:sz w:val="20"/>
                <w:szCs w:val="20"/>
              </w:rPr>
            </w:pPr>
          </w:p>
          <w:p w14:paraId="29E4EE80" w14:textId="77777777" w:rsidR="009719FB" w:rsidRPr="00FE0986" w:rsidRDefault="009719FB">
            <w:pPr>
              <w:pStyle w:val="ListParagraph"/>
              <w:rPr>
                <w:sz w:val="20"/>
                <w:szCs w:val="20"/>
              </w:rPr>
            </w:pPr>
          </w:p>
          <w:p w14:paraId="30B808E9" w14:textId="77777777" w:rsidR="009719FB" w:rsidRPr="00FE0986" w:rsidRDefault="009719FB">
            <w:pPr>
              <w:pStyle w:val="ListParagraph"/>
              <w:rPr>
                <w:sz w:val="20"/>
                <w:szCs w:val="20"/>
              </w:rPr>
            </w:pPr>
          </w:p>
          <w:p w14:paraId="25182F57" w14:textId="77777777" w:rsidR="009719FB" w:rsidRPr="00FE0986" w:rsidRDefault="009719FB">
            <w:pPr>
              <w:pStyle w:val="ListParagraph"/>
              <w:rPr>
                <w:sz w:val="20"/>
                <w:szCs w:val="20"/>
              </w:rPr>
            </w:pPr>
          </w:p>
          <w:p w14:paraId="516F6411" w14:textId="77777777" w:rsidR="009719FB" w:rsidRPr="00FE0986" w:rsidRDefault="009719FB">
            <w:pPr>
              <w:pStyle w:val="ListParagraph"/>
              <w:rPr>
                <w:sz w:val="20"/>
                <w:szCs w:val="20"/>
              </w:rPr>
            </w:pPr>
          </w:p>
          <w:p w14:paraId="03D08915" w14:textId="77777777" w:rsidR="009719FB" w:rsidRPr="00FE0986" w:rsidRDefault="009719FB">
            <w:pPr>
              <w:pStyle w:val="ListParagraph"/>
              <w:rPr>
                <w:sz w:val="20"/>
                <w:szCs w:val="20"/>
              </w:rPr>
            </w:pPr>
          </w:p>
          <w:p w14:paraId="53800082" w14:textId="77777777" w:rsidR="005E6A4A" w:rsidRDefault="005E6A4A" w:rsidP="005E6A4A">
            <w:pPr>
              <w:rPr>
                <w:sz w:val="20"/>
                <w:szCs w:val="20"/>
              </w:rPr>
            </w:pPr>
          </w:p>
          <w:p w14:paraId="53ACAAAC" w14:textId="77777777" w:rsidR="005E6A4A" w:rsidRDefault="005E6A4A" w:rsidP="005E6A4A">
            <w:pPr>
              <w:rPr>
                <w:sz w:val="20"/>
                <w:szCs w:val="20"/>
              </w:rPr>
            </w:pPr>
          </w:p>
          <w:p w14:paraId="374DCC4E" w14:textId="77777777" w:rsidR="005E6A4A" w:rsidRDefault="005E6A4A" w:rsidP="005E6A4A">
            <w:pPr>
              <w:rPr>
                <w:sz w:val="20"/>
                <w:szCs w:val="20"/>
              </w:rPr>
            </w:pPr>
          </w:p>
          <w:p w14:paraId="27BA978E" w14:textId="77777777" w:rsidR="005E6A4A" w:rsidRDefault="005E6A4A" w:rsidP="005E6A4A">
            <w:pPr>
              <w:rPr>
                <w:sz w:val="20"/>
                <w:szCs w:val="20"/>
              </w:rPr>
            </w:pPr>
          </w:p>
          <w:p w14:paraId="21314C9F" w14:textId="77777777" w:rsidR="005E6A4A" w:rsidRDefault="005E6A4A" w:rsidP="005E6A4A">
            <w:pPr>
              <w:rPr>
                <w:sz w:val="20"/>
                <w:szCs w:val="20"/>
              </w:rPr>
            </w:pPr>
          </w:p>
          <w:p w14:paraId="0C74E9FE" w14:textId="77777777" w:rsidR="005E6A4A" w:rsidRDefault="005E6A4A" w:rsidP="005E6A4A">
            <w:pPr>
              <w:rPr>
                <w:sz w:val="20"/>
                <w:szCs w:val="20"/>
              </w:rPr>
            </w:pPr>
          </w:p>
          <w:p w14:paraId="72347840" w14:textId="77777777" w:rsidR="005E6A4A" w:rsidRDefault="005E6A4A" w:rsidP="005E6A4A">
            <w:pPr>
              <w:rPr>
                <w:sz w:val="20"/>
                <w:szCs w:val="20"/>
              </w:rPr>
            </w:pPr>
          </w:p>
          <w:p w14:paraId="3A53E03C" w14:textId="77777777" w:rsidR="005E6A4A" w:rsidRDefault="005E6A4A" w:rsidP="005E6A4A">
            <w:pPr>
              <w:rPr>
                <w:sz w:val="20"/>
                <w:szCs w:val="20"/>
              </w:rPr>
            </w:pPr>
          </w:p>
          <w:p w14:paraId="0EB61F29" w14:textId="77777777" w:rsidR="00B876AF" w:rsidRDefault="00B876AF" w:rsidP="005E6A4A">
            <w:pPr>
              <w:rPr>
                <w:sz w:val="20"/>
                <w:szCs w:val="20"/>
              </w:rPr>
            </w:pPr>
          </w:p>
          <w:p w14:paraId="5F3E3BB0" w14:textId="77777777" w:rsidR="00B876AF" w:rsidRDefault="00B876AF" w:rsidP="005E6A4A">
            <w:pPr>
              <w:rPr>
                <w:sz w:val="20"/>
                <w:szCs w:val="20"/>
              </w:rPr>
            </w:pPr>
          </w:p>
          <w:p w14:paraId="0934AD01" w14:textId="77777777" w:rsidR="00B876AF" w:rsidRDefault="00B876AF" w:rsidP="005E6A4A">
            <w:pPr>
              <w:rPr>
                <w:sz w:val="20"/>
                <w:szCs w:val="20"/>
              </w:rPr>
            </w:pPr>
          </w:p>
          <w:p w14:paraId="3E70C629" w14:textId="77777777" w:rsidR="00170C81" w:rsidRDefault="00170C81" w:rsidP="005E6A4A">
            <w:pPr>
              <w:rPr>
                <w:sz w:val="20"/>
                <w:szCs w:val="20"/>
              </w:rPr>
            </w:pPr>
          </w:p>
          <w:p w14:paraId="43B68E67" w14:textId="77777777" w:rsidR="00170C81" w:rsidRDefault="00170C81" w:rsidP="005E6A4A">
            <w:pPr>
              <w:rPr>
                <w:sz w:val="20"/>
                <w:szCs w:val="20"/>
              </w:rPr>
            </w:pPr>
          </w:p>
          <w:p w14:paraId="1D9B3EE3" w14:textId="076EE0E6" w:rsidR="00147B13" w:rsidRPr="005E6A4A" w:rsidRDefault="00E85B63" w:rsidP="005E6A4A">
            <w:pPr>
              <w:rPr>
                <w:sz w:val="20"/>
                <w:szCs w:val="20"/>
              </w:rPr>
            </w:pPr>
            <w:r w:rsidRPr="00FE09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064816" wp14:editId="13DC903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405376</wp:posOffset>
                      </wp:positionV>
                      <wp:extent cx="7139940" cy="0"/>
                      <wp:effectExtent l="0" t="0" r="0" b="0"/>
                      <wp:wrapNone/>
                      <wp:docPr id="78462358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39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DDF2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31.9pt" to="559.0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QgmgEAAIgDAAAOAAAAZHJzL2Uyb0RvYy54bWysU01P3DAQvSP1P1i+d5PQik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30" w:type="dxa"/>
          </w:tcPr>
          <w:p w14:paraId="67C852E2" w14:textId="77777777" w:rsidR="00147B13" w:rsidRPr="00FE0986" w:rsidRDefault="00147B13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616" w:type="dxa"/>
          </w:tcPr>
          <w:p w14:paraId="7977B87F" w14:textId="77777777" w:rsidR="00147B13" w:rsidRPr="00FE0986" w:rsidRDefault="00EC4A26">
            <w:pPr>
              <w:pStyle w:val="Heading3"/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  <w:u w:val="single"/>
              </w:rPr>
              <w:t>OBJECTIVE</w:t>
            </w:r>
            <w:r w:rsidRPr="00FE0986">
              <w:rPr>
                <w:sz w:val="20"/>
                <w:szCs w:val="20"/>
              </w:rPr>
              <w:t>:</w:t>
            </w:r>
          </w:p>
          <w:p w14:paraId="00EDDA0D" w14:textId="605038CE" w:rsidR="00147B13" w:rsidRPr="00FE0986" w:rsidRDefault="00EC4A26" w:rsidP="00A40A5C">
            <w:p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“</w:t>
            </w:r>
            <w:r w:rsidR="00A40A5C" w:rsidRPr="00FE0986">
              <w:rPr>
                <w:sz w:val="20"/>
                <w:szCs w:val="20"/>
              </w:rPr>
              <w:t>To build a professional career by working with motivated and dedicated people in a very competitive and structured organizational environment to creating value through my dedicated and diligent efforts.</w:t>
            </w:r>
            <w:r w:rsidRPr="00FE0986">
              <w:rPr>
                <w:sz w:val="20"/>
                <w:szCs w:val="20"/>
              </w:rPr>
              <w:t>”</w:t>
            </w:r>
          </w:p>
          <w:p w14:paraId="3FD2C637" w14:textId="77777777" w:rsidR="00147B13" w:rsidRPr="00FE0986" w:rsidRDefault="00EC4A26">
            <w:pPr>
              <w:pStyle w:val="Heading3"/>
              <w:rPr>
                <w:sz w:val="20"/>
                <w:szCs w:val="20"/>
                <w:u w:val="single"/>
              </w:rPr>
            </w:pPr>
            <w:r w:rsidRPr="00FE0986">
              <w:rPr>
                <w:sz w:val="20"/>
                <w:szCs w:val="20"/>
                <w:u w:val="single"/>
              </w:rPr>
              <w:t>PROJEct:</w:t>
            </w:r>
          </w:p>
          <w:p w14:paraId="0707B9A0" w14:textId="41B86FFB" w:rsidR="00D649A4" w:rsidRPr="00FE0986" w:rsidRDefault="00D649A4" w:rsidP="002769C9">
            <w:pPr>
              <w:spacing w:line="278" w:lineRule="exac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gramStart"/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Project :</w:t>
            </w:r>
            <w:proofErr w:type="gramEnd"/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1 </w:t>
            </w:r>
            <w:r w:rsidR="003F5435"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(</w:t>
            </w:r>
            <w:r w:rsidR="009719FB" w:rsidRPr="00FE0986">
              <w:rPr>
                <w:b/>
                <w:bCs/>
                <w:sz w:val="20"/>
                <w:szCs w:val="20"/>
              </w:rPr>
              <w:t>URL</w:t>
            </w:r>
            <w:r w:rsidR="009719FB" w:rsidRPr="00FE0986">
              <w:rPr>
                <w:sz w:val="20"/>
                <w:szCs w:val="20"/>
              </w:rPr>
              <w:t xml:space="preserve"> - </w:t>
            </w:r>
            <w:hyperlink r:id="rId9" w:history="1">
              <w:r w:rsidR="00BE1FB1">
                <w:rPr>
                  <w:rStyle w:val="Hyperlink"/>
                  <w:rFonts w:eastAsia="Times New Roman"/>
                  <w:b/>
                  <w:bCs/>
                  <w:sz w:val="20"/>
                  <w:szCs w:val="20"/>
                  <w:lang w:val="en-IN" w:eastAsia="en-IN"/>
                </w:rPr>
                <w:t>booksguid</w:t>
              </w:r>
              <w:r w:rsidR="00BE1FB1">
                <w:rPr>
                  <w:rStyle w:val="Hyperlink"/>
                  <w:rFonts w:eastAsia="Times New Roman"/>
                  <w:b/>
                  <w:bCs/>
                  <w:sz w:val="20"/>
                  <w:szCs w:val="20"/>
                  <w:lang w:val="en-IN" w:eastAsia="en-IN"/>
                </w:rPr>
                <w:t>e</w:t>
              </w:r>
              <w:r w:rsidR="00BE1FB1">
                <w:rPr>
                  <w:rStyle w:val="Hyperlink"/>
                  <w:rFonts w:eastAsia="Times New Roman"/>
                  <w:b/>
                  <w:bCs/>
                  <w:sz w:val="20"/>
                  <w:szCs w:val="20"/>
                  <w:lang w:val="en-IN" w:eastAsia="en-IN"/>
                </w:rPr>
                <w:t>-portfolio.vercel.app</w:t>
              </w:r>
            </w:hyperlink>
            <w:r w:rsidR="003F5435"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)</w:t>
            </w:r>
          </w:p>
          <w:p w14:paraId="4E68E825" w14:textId="77777777" w:rsidR="00826B76" w:rsidRPr="00FE0986" w:rsidRDefault="00826B76" w:rsidP="00D649A4">
            <w:pPr>
              <w:spacing w:line="278" w:lineRule="exact"/>
              <w:ind w:firstLine="360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  <w:p w14:paraId="299EB60C" w14:textId="556D2B2F" w:rsidR="00D649A4" w:rsidRPr="00FE0986" w:rsidRDefault="00D649A4" w:rsidP="002769C9">
            <w:pPr>
              <w:spacing w:line="278" w:lineRule="exact"/>
              <w:ind w:right="-397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Project Name:</w:t>
            </w:r>
            <w:r w:rsidR="00E85B63"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9719FB" w:rsidRPr="00FE0986">
              <w:rPr>
                <w:sz w:val="20"/>
                <w:szCs w:val="20"/>
              </w:rPr>
              <w:t xml:space="preserve"> </w:t>
            </w:r>
            <w:r w:rsidR="009719FB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BooksGuide Website.</w:t>
            </w:r>
          </w:p>
          <w:p w14:paraId="48BAC5B2" w14:textId="701B8E4D" w:rsidR="00F44A0F" w:rsidRPr="00FE0986" w:rsidRDefault="00F44A0F" w:rsidP="002769C9">
            <w:pPr>
              <w:spacing w:line="278" w:lineRule="exact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Duration: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9719FB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45</w:t>
            </w:r>
            <w:r w:rsidR="00826B76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days</w:t>
            </w:r>
            <w:r w:rsidR="009719FB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.</w:t>
            </w:r>
          </w:p>
          <w:p w14:paraId="403F279D" w14:textId="01C086E7" w:rsidR="00D649A4" w:rsidRPr="00FE0986" w:rsidRDefault="00735E4A" w:rsidP="009719FB">
            <w:pPr>
              <w:ind w:left="1276" w:hanging="1276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Description</w:t>
            </w:r>
            <w:r w:rsidR="00D649A4"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:</w:t>
            </w:r>
            <w:r w:rsidR="00D649A4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9719FB" w:rsidRPr="00FE0986">
              <w:rPr>
                <w:sz w:val="20"/>
                <w:szCs w:val="20"/>
              </w:rPr>
              <w:t>“</w:t>
            </w:r>
            <w:r w:rsidR="009719FB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At BooksGuide Website, passionate about providing high-quality education to all individuals. Story began with a desire to make education accessible to everyone, regardless of their background or location. Believe that education is a powerful tool that can transform lives and create positive change in the world</w:t>
            </w:r>
            <w:r w:rsidR="00D649A4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”.</w:t>
            </w:r>
          </w:p>
          <w:p w14:paraId="51DF85BB" w14:textId="78C2A368" w:rsidR="00826B76" w:rsidRPr="00FE0986" w:rsidRDefault="00D649A4" w:rsidP="004E3644">
            <w:pPr>
              <w:ind w:left="1276" w:hanging="1276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Tools used:</w:t>
            </w:r>
          </w:p>
          <w:p w14:paraId="071A2CA8" w14:textId="1E9338F8" w:rsidR="00F44A0F" w:rsidRPr="00FE0986" w:rsidRDefault="009719FB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Front End – HTML</w:t>
            </w:r>
            <w:r w:rsidR="00DE00AA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, 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CSS</w:t>
            </w:r>
            <w:r w:rsidR="00DE00AA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and JavaScript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.</w:t>
            </w:r>
          </w:p>
          <w:p w14:paraId="7E6F571A" w14:textId="0F9B25FA" w:rsidR="009719FB" w:rsidRPr="00FE0986" w:rsidRDefault="009719FB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Back End – PHP.</w:t>
            </w:r>
          </w:p>
          <w:p w14:paraId="4184B03A" w14:textId="180876EB" w:rsidR="009719FB" w:rsidRPr="00FE0986" w:rsidRDefault="009719FB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Database – MYSQL.</w:t>
            </w:r>
          </w:p>
          <w:p w14:paraId="16CC0049" w14:textId="24261DB0" w:rsidR="00EB6D24" w:rsidRPr="00FE0986" w:rsidRDefault="00EB6D2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Code Editors – VS Code, Sublime Text.</w:t>
            </w:r>
          </w:p>
          <w:p w14:paraId="1587850E" w14:textId="714A6CA2" w:rsidR="00826B76" w:rsidRPr="00FE0986" w:rsidRDefault="00826B76" w:rsidP="00826B76">
            <w:pPr>
              <w:ind w:left="1276" w:hanging="1276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Roles and responsibility</w:t>
            </w:r>
            <w:r w:rsidR="00EB6D24"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:</w:t>
            </w:r>
          </w:p>
          <w:p w14:paraId="0B082475" w14:textId="27F51500" w:rsidR="00826B76" w:rsidRPr="00FE0986" w:rsidRDefault="009719FB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Website Administrator.</w:t>
            </w:r>
          </w:p>
          <w:p w14:paraId="526B6316" w14:textId="29EC0C67" w:rsidR="00826B76" w:rsidRPr="00FE0986" w:rsidRDefault="009719FB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Educators &amp; Content Creators.</w:t>
            </w:r>
          </w:p>
          <w:p w14:paraId="7CC520E0" w14:textId="3C3D26B3" w:rsidR="00826B76" w:rsidRPr="00FE0986" w:rsidRDefault="009719FB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Student Support Team.</w:t>
            </w:r>
          </w:p>
          <w:p w14:paraId="318B2211" w14:textId="19029715" w:rsidR="00826B76" w:rsidRPr="00FE0986" w:rsidRDefault="009719FB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Community Moderators.</w:t>
            </w:r>
          </w:p>
          <w:p w14:paraId="41A6C735" w14:textId="6751F539" w:rsidR="00826B76" w:rsidRPr="00FE0986" w:rsidRDefault="009719FB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Technical Team.</w:t>
            </w:r>
          </w:p>
          <w:p w14:paraId="36351EB6" w14:textId="1244B7C3" w:rsidR="00826B76" w:rsidRPr="00D61AFD" w:rsidRDefault="00EB6D2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Marketing &amp; Outreach Team.</w:t>
            </w:r>
          </w:p>
          <w:p w14:paraId="15996D7A" w14:textId="77777777" w:rsidR="00D61AFD" w:rsidRDefault="00D61AFD" w:rsidP="00D61AFD">
            <w:p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</w:p>
          <w:p w14:paraId="189EF273" w14:textId="4D6A630B" w:rsidR="00D61AFD" w:rsidRPr="00D61AFD" w:rsidRDefault="00D61AFD" w:rsidP="00D61AFD">
            <w:p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__________________________________________________________</w:t>
            </w:r>
          </w:p>
          <w:p w14:paraId="145C2F26" w14:textId="77777777" w:rsidR="00D649A4" w:rsidRPr="00FE0986" w:rsidRDefault="00D649A4" w:rsidP="00D649A4">
            <w:pPr>
              <w:rPr>
                <w:rFonts w:ascii="Lucida Sans Unicode" w:eastAsia="Lucida Sans Unicode" w:hAnsi="Lucida Sans Unicode" w:cs="Lucida Sans Unicode"/>
                <w:w w:val="105"/>
                <w:sz w:val="20"/>
                <w:szCs w:val="20"/>
              </w:rPr>
            </w:pPr>
          </w:p>
          <w:p w14:paraId="2F897163" w14:textId="285744C0" w:rsidR="00826B76" w:rsidRPr="00FE0986" w:rsidRDefault="00826B76" w:rsidP="00EB6D24">
            <w:pPr>
              <w:spacing w:line="278" w:lineRule="exac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Project: 2</w:t>
            </w:r>
            <w:r w:rsidR="003F5435"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(</w:t>
            </w:r>
            <w:r w:rsidR="00DB07F0" w:rsidRPr="00DB07F0">
              <w:rPr>
                <w:b/>
                <w:bCs/>
              </w:rPr>
              <w:t>URL</w:t>
            </w:r>
            <w:r w:rsidR="00DB07F0">
              <w:t xml:space="preserve"> - </w:t>
            </w:r>
            <w:hyperlink r:id="rId10" w:history="1">
              <w:r w:rsidR="00DB07F0" w:rsidRPr="00982F45">
                <w:rPr>
                  <w:rStyle w:val="Hyperlink"/>
                  <w:rFonts w:eastAsia="Times New Roman"/>
                  <w:b/>
                  <w:bCs/>
                  <w:sz w:val="20"/>
                  <w:szCs w:val="20"/>
                  <w:lang w:eastAsia="en-IN"/>
                </w:rPr>
                <w:t>sth-marketmento</w:t>
              </w:r>
              <w:r w:rsidR="00DB07F0" w:rsidRPr="00982F45">
                <w:rPr>
                  <w:rStyle w:val="Hyperlink"/>
                  <w:rFonts w:eastAsia="Times New Roman"/>
                  <w:b/>
                  <w:bCs/>
                  <w:sz w:val="20"/>
                  <w:szCs w:val="20"/>
                  <w:lang w:eastAsia="en-IN"/>
                </w:rPr>
                <w:t>r</w:t>
              </w:r>
              <w:r w:rsidR="00DB07F0" w:rsidRPr="00982F45">
                <w:rPr>
                  <w:rStyle w:val="Hyperlink"/>
                  <w:rFonts w:eastAsia="Times New Roman"/>
                  <w:b/>
                  <w:bCs/>
                  <w:sz w:val="20"/>
                  <w:szCs w:val="20"/>
                  <w:lang w:eastAsia="en-IN"/>
                </w:rPr>
                <w:t>s.vercel.app</w:t>
              </w:r>
            </w:hyperlink>
            <w:r w:rsidR="003F5435"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)</w:t>
            </w:r>
          </w:p>
          <w:p w14:paraId="46CFBFBA" w14:textId="77777777" w:rsidR="00826B76" w:rsidRPr="00FE0986" w:rsidRDefault="00826B76" w:rsidP="00826B76">
            <w:pPr>
              <w:spacing w:line="278" w:lineRule="exact"/>
              <w:ind w:firstLine="360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  <w:p w14:paraId="2AFB1777" w14:textId="44D3F58E" w:rsidR="00A91230" w:rsidRPr="00FE0986" w:rsidRDefault="00826B76" w:rsidP="00FE0986">
            <w:pPr>
              <w:spacing w:line="278" w:lineRule="exact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Project Name: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EB6D24" w:rsidRPr="00FE0986">
              <w:rPr>
                <w:sz w:val="20"/>
                <w:szCs w:val="20"/>
              </w:rPr>
              <w:t xml:space="preserve"> </w:t>
            </w:r>
            <w:r w:rsidR="00EB6D24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MarketMentors.</w:t>
            </w:r>
          </w:p>
          <w:p w14:paraId="7DC00259" w14:textId="66A3E24F" w:rsidR="00826B76" w:rsidRPr="00FE0986" w:rsidRDefault="00826B76" w:rsidP="00FE0986">
            <w:pPr>
              <w:spacing w:line="278" w:lineRule="exact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Duration: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EB6D24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30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days</w:t>
            </w:r>
            <w:r w:rsidR="00EB6D24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.</w:t>
            </w:r>
          </w:p>
          <w:p w14:paraId="4A271388" w14:textId="5E65E7AB" w:rsidR="00826B76" w:rsidRPr="00FE0986" w:rsidRDefault="00826B76" w:rsidP="00EB6D24">
            <w:pPr>
              <w:ind w:left="1276" w:hanging="1276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Objective: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EB6D24" w:rsidRPr="00FE0986">
              <w:rPr>
                <w:sz w:val="20"/>
                <w:szCs w:val="20"/>
              </w:rPr>
              <w:t xml:space="preserve"> </w:t>
            </w:r>
            <w:r w:rsidR="00EB6D24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Developed a Conversational Recommender System for Stock Investments by using various programming languages, Framework, Tools and API keys.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”.</w:t>
            </w:r>
          </w:p>
          <w:p w14:paraId="09F297CD" w14:textId="77777777" w:rsidR="005E6A4A" w:rsidRDefault="00826B76" w:rsidP="00826B76">
            <w:pPr>
              <w:ind w:left="1276" w:hanging="1276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  <w:p w14:paraId="7C00BEA3" w14:textId="77777777" w:rsidR="005E6A4A" w:rsidRDefault="005E6A4A" w:rsidP="00826B76">
            <w:pPr>
              <w:ind w:left="1276" w:hanging="1276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</w:p>
          <w:p w14:paraId="23F018F1" w14:textId="3AB63AF6" w:rsidR="00826B76" w:rsidRPr="00FE0986" w:rsidRDefault="00826B76" w:rsidP="00826B76">
            <w:pPr>
              <w:ind w:left="1276" w:hanging="1276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Tools used:</w:t>
            </w:r>
          </w:p>
          <w:p w14:paraId="37DB0939" w14:textId="77777777" w:rsidR="00EB6D24" w:rsidRPr="00FE0986" w:rsidRDefault="00EB6D24" w:rsidP="00EB6D2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Front End – HTML and CSS.</w:t>
            </w:r>
          </w:p>
          <w:p w14:paraId="68FDAD4A" w14:textId="56EF01CE" w:rsidR="00EB6D24" w:rsidRPr="00FE0986" w:rsidRDefault="00EB6D24" w:rsidP="00EB6D2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Back End – PHP and Python.</w:t>
            </w:r>
          </w:p>
          <w:p w14:paraId="66EDEB10" w14:textId="77777777" w:rsidR="00EB6D24" w:rsidRPr="00FE0986" w:rsidRDefault="00EB6D24" w:rsidP="00EB6D2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Database – MYSQL.</w:t>
            </w:r>
          </w:p>
          <w:p w14:paraId="6C27BABB" w14:textId="411BA6F5" w:rsidR="00EB6D24" w:rsidRPr="00FE0986" w:rsidRDefault="00EB6D24" w:rsidP="00EB6D2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Framework – Flask.</w:t>
            </w:r>
          </w:p>
          <w:p w14:paraId="02E2957A" w14:textId="4A49B408" w:rsidR="00EB6D24" w:rsidRPr="00FE0986" w:rsidRDefault="00EB6D24" w:rsidP="00EB6D2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API Keys – Alpha Ventage.</w:t>
            </w:r>
          </w:p>
          <w:p w14:paraId="71199AAF" w14:textId="6789D671" w:rsidR="00EB6D24" w:rsidRPr="00FE0986" w:rsidRDefault="00EB6D24" w:rsidP="00EB6D2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Code Editors – VS Code, Sublime Text.</w:t>
            </w:r>
          </w:p>
          <w:p w14:paraId="655D7841" w14:textId="5D81CED8" w:rsidR="00826B76" w:rsidRPr="00FE0986" w:rsidRDefault="00826B76" w:rsidP="00826B76">
            <w:pPr>
              <w:ind w:left="1276" w:hanging="1276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Roles and responsibility</w:t>
            </w:r>
          </w:p>
          <w:p w14:paraId="4DDB3CA4" w14:textId="5F37C2A6" w:rsidR="00826B76" w:rsidRPr="00FE0986" w:rsidRDefault="00EB6D2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Project Lead.</w:t>
            </w:r>
          </w:p>
          <w:p w14:paraId="6EB2300C" w14:textId="36C2F19F" w:rsidR="00826B76" w:rsidRPr="00FE0986" w:rsidRDefault="00EB6D2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Financial Analysts.</w:t>
            </w:r>
          </w:p>
          <w:p w14:paraId="44EA3FB5" w14:textId="72122882" w:rsidR="00826B76" w:rsidRPr="00FE0986" w:rsidRDefault="00EB6D2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Backend &amp; Software Developers.</w:t>
            </w:r>
          </w:p>
          <w:p w14:paraId="699AECA0" w14:textId="6697897E" w:rsidR="00826B76" w:rsidRPr="00FE0986" w:rsidRDefault="00EB6D2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UI/UX Designers.</w:t>
            </w:r>
          </w:p>
          <w:p w14:paraId="7774A936" w14:textId="58FD563E" w:rsidR="00826B76" w:rsidRDefault="00EB6D24" w:rsidP="00E32964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Research &amp; Development Team.</w:t>
            </w:r>
            <w:r w:rsidR="00A91230"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</w:p>
          <w:p w14:paraId="3DD48AB4" w14:textId="77777777" w:rsidR="00D61AFD" w:rsidRDefault="00D61AFD" w:rsidP="00D61AFD">
            <w:pPr>
              <w:pStyle w:val="ListParagraph"/>
              <w:ind w:left="1440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</w:p>
          <w:p w14:paraId="4AD5EA4F" w14:textId="4F2F42DF" w:rsidR="00D61AFD" w:rsidRPr="00D61AFD" w:rsidRDefault="00D61AFD" w:rsidP="00D61AFD">
            <w:p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__________________________________________________________</w:t>
            </w:r>
          </w:p>
          <w:p w14:paraId="5BB60A2D" w14:textId="77777777" w:rsidR="00FE0986" w:rsidRPr="00FE0986" w:rsidRDefault="00FE0986" w:rsidP="00FE0986">
            <w:p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</w:p>
          <w:p w14:paraId="0286CC20" w14:textId="7815F8D7" w:rsidR="00FE0986" w:rsidRPr="00FE0986" w:rsidRDefault="00FE0986" w:rsidP="00FE0986">
            <w:pPr>
              <w:spacing w:line="278" w:lineRule="exac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Project: </w:t>
            </w:r>
            <w:r w:rsidR="00DB07F0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3</w:t>
            </w: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(</w:t>
            </w:r>
            <w:r w:rsidR="00DB07F0">
              <w:rPr>
                <w:b/>
                <w:bCs/>
                <w:sz w:val="20"/>
                <w:szCs w:val="20"/>
              </w:rPr>
              <w:t xml:space="preserve">URL </w:t>
            </w:r>
            <w:r w:rsidR="00B621DB">
              <w:rPr>
                <w:b/>
                <w:bCs/>
                <w:sz w:val="20"/>
                <w:szCs w:val="20"/>
              </w:rPr>
              <w:t>–</w:t>
            </w:r>
            <w:r w:rsidR="00DB07F0">
              <w:rPr>
                <w:b/>
                <w:bCs/>
                <w:sz w:val="20"/>
                <w:szCs w:val="20"/>
              </w:rPr>
              <w:t xml:space="preserve"> </w:t>
            </w:r>
            <w:hyperlink r:id="rId11" w:history="1">
              <w:r w:rsidR="00DB07F0" w:rsidRPr="00B621DB">
                <w:rPr>
                  <w:rStyle w:val="Hyperlink"/>
                  <w:b/>
                  <w:bCs/>
                  <w:sz w:val="20"/>
                  <w:szCs w:val="20"/>
                </w:rPr>
                <w:t>ojas</w:t>
              </w:r>
              <w:r w:rsidR="00B621DB" w:rsidRPr="00B621DB">
                <w:rPr>
                  <w:rStyle w:val="Hyperlink"/>
                  <w:b/>
                  <w:bCs/>
                  <w:sz w:val="20"/>
                  <w:szCs w:val="20"/>
                </w:rPr>
                <w:t>-</w:t>
              </w:r>
              <w:r w:rsidR="00DB07F0" w:rsidRPr="00B621DB">
                <w:rPr>
                  <w:rStyle w:val="Hyperlink"/>
                  <w:b/>
                  <w:bCs/>
                  <w:sz w:val="20"/>
                  <w:szCs w:val="20"/>
                </w:rPr>
                <w:t>maniyar-portfolio.verc</w:t>
              </w:r>
              <w:r w:rsidR="00DB07F0" w:rsidRPr="00B621DB">
                <w:rPr>
                  <w:rStyle w:val="Hyperlink"/>
                  <w:b/>
                  <w:bCs/>
                  <w:sz w:val="20"/>
                  <w:szCs w:val="20"/>
                </w:rPr>
                <w:t>e</w:t>
              </w:r>
              <w:r w:rsidR="00DB07F0" w:rsidRPr="00B621DB">
                <w:rPr>
                  <w:rStyle w:val="Hyperlink"/>
                  <w:b/>
                  <w:bCs/>
                  <w:sz w:val="20"/>
                  <w:szCs w:val="20"/>
                </w:rPr>
                <w:t>l.app</w:t>
              </w:r>
            </w:hyperlink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)</w:t>
            </w:r>
          </w:p>
          <w:p w14:paraId="0851A00D" w14:textId="77777777" w:rsidR="00FE0986" w:rsidRPr="00FE0986" w:rsidRDefault="00FE0986" w:rsidP="00FE0986">
            <w:pPr>
              <w:spacing w:line="278" w:lineRule="exact"/>
              <w:ind w:firstLine="360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  <w:p w14:paraId="3E75BD96" w14:textId="5D31FB2E" w:rsidR="00FE0986" w:rsidRPr="00FE0986" w:rsidRDefault="00FE0986" w:rsidP="00FE0986">
            <w:pPr>
              <w:spacing w:line="278" w:lineRule="exact"/>
              <w:ind w:right="-397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Project Name: </w:t>
            </w:r>
            <w:r w:rsidRPr="00FE0986">
              <w:rPr>
                <w:sz w:val="20"/>
                <w:szCs w:val="20"/>
              </w:rPr>
              <w:t xml:space="preserve"> </w:t>
            </w:r>
            <w:r w:rsidR="00316F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Portfolio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.</w:t>
            </w:r>
          </w:p>
          <w:p w14:paraId="45F6EA11" w14:textId="3A4526E8" w:rsidR="00FE0986" w:rsidRPr="00FE0986" w:rsidRDefault="00FE0986" w:rsidP="00FE0986">
            <w:pPr>
              <w:spacing w:line="278" w:lineRule="exact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Duration: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316F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1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5 days.</w:t>
            </w:r>
          </w:p>
          <w:p w14:paraId="2C7E5CC7" w14:textId="1AA1C89E" w:rsidR="00FE0986" w:rsidRPr="00FE0986" w:rsidRDefault="00FE0986" w:rsidP="00D07BEC">
            <w:pPr>
              <w:ind w:left="1276" w:hanging="1276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Description: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FE0986">
              <w:rPr>
                <w:sz w:val="20"/>
                <w:szCs w:val="20"/>
              </w:rPr>
              <w:t>“</w:t>
            </w:r>
            <w:r w:rsidR="00316F86" w:rsidRPr="00316F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Portfolio are often created to demonstrate, expertise, creativity, and accomplishments.</w:t>
            </w:r>
            <w:r w:rsidR="00316F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="00316F86" w:rsidRPr="00316F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They are commonly used by individuals such as artists, designers, writers, and professionals in various fields to showcase their work to potential clients, employers, or collaborators</w:t>
            </w:r>
            <w:r w:rsidR="00316F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”</w:t>
            </w:r>
            <w:r w:rsidR="00316F86" w:rsidRPr="00316F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.</w:t>
            </w:r>
          </w:p>
          <w:p w14:paraId="06BA0687" w14:textId="77777777" w:rsidR="00FE0986" w:rsidRPr="00FE0986" w:rsidRDefault="00FE0986" w:rsidP="00FE0986">
            <w:pPr>
              <w:ind w:left="1276" w:hanging="1276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Tools used:</w:t>
            </w:r>
          </w:p>
          <w:p w14:paraId="2999206B" w14:textId="0E8F6FA8" w:rsidR="00FE0986" w:rsidRPr="00FE0986" w:rsidRDefault="00FE0986" w:rsidP="00FE0986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Front End – HTML</w:t>
            </w:r>
            <w:r w:rsidR="00606D91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, 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CSS</w:t>
            </w:r>
            <w:r w:rsidR="00606D91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and JavaScript</w:t>
            </w: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.</w:t>
            </w:r>
          </w:p>
          <w:p w14:paraId="2D91FCD1" w14:textId="77777777" w:rsidR="00FE0986" w:rsidRPr="00FE0986" w:rsidRDefault="00FE0986" w:rsidP="00FE0986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Code Editors – VS Code, Sublime Text.</w:t>
            </w:r>
          </w:p>
          <w:p w14:paraId="549CB956" w14:textId="77777777" w:rsidR="00FE0986" w:rsidRPr="00FE0986" w:rsidRDefault="00FE0986" w:rsidP="00FE0986">
            <w:pPr>
              <w:ind w:left="1276" w:hanging="1276"/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FE0986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Roles and responsibility:</w:t>
            </w:r>
          </w:p>
          <w:p w14:paraId="1B7F0929" w14:textId="78B98717" w:rsidR="00FE0986" w:rsidRPr="00FE0986" w:rsidRDefault="00101998" w:rsidP="00FE0986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101998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Portfolio Owner</w:t>
            </w:r>
            <w:r w:rsidR="00FE0986"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 w14:paraId="738F3977" w14:textId="530FBC77" w:rsidR="00FE0986" w:rsidRPr="00FE0986" w:rsidRDefault="00101998" w:rsidP="00FE0986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101998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Designers &amp; Developers</w:t>
            </w:r>
            <w:r w:rsidR="00FE0986"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 w14:paraId="743E6785" w14:textId="7FBA1FAF" w:rsidR="00FE0986" w:rsidRPr="00101998" w:rsidRDefault="00101998" w:rsidP="00101998">
            <w:pPr>
              <w:pStyle w:val="ListParagraph"/>
              <w:numPr>
                <w:ilvl w:val="1"/>
                <w:numId w:val="1"/>
              </w:numPr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101998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Content Writers &amp; Editors</w:t>
            </w:r>
            <w:r w:rsidR="00FE0986" w:rsidRPr="00FE0986">
              <w:rPr>
                <w:rFonts w:eastAsia="Times New Roman"/>
                <w:color w:val="000000"/>
                <w:sz w:val="20"/>
                <w:szCs w:val="20"/>
                <w:lang w:eastAsia="en-IN"/>
              </w:rPr>
              <w:t>.</w:t>
            </w:r>
          </w:p>
          <w:p w14:paraId="1CD77C33" w14:textId="77777777" w:rsidR="00101998" w:rsidRDefault="00101998" w:rsidP="00E85B63">
            <w:pPr>
              <w:pStyle w:val="Heading3"/>
              <w:rPr>
                <w:sz w:val="20"/>
                <w:szCs w:val="20"/>
                <w:u w:val="single"/>
              </w:rPr>
            </w:pPr>
          </w:p>
          <w:p w14:paraId="07CA707E" w14:textId="225E75BC" w:rsidR="00E85B63" w:rsidRPr="00FE0986" w:rsidRDefault="00E85B63" w:rsidP="00E85B63">
            <w:pPr>
              <w:pStyle w:val="Heading3"/>
              <w:rPr>
                <w:sz w:val="20"/>
                <w:szCs w:val="20"/>
                <w:u w:val="single"/>
              </w:rPr>
            </w:pPr>
            <w:r w:rsidRPr="00FE0986">
              <w:rPr>
                <w:sz w:val="20"/>
                <w:szCs w:val="20"/>
                <w:u w:val="single"/>
              </w:rPr>
              <w:t>Achievement:</w:t>
            </w:r>
          </w:p>
          <w:p w14:paraId="548138C6" w14:textId="77777777" w:rsidR="002775CC" w:rsidRPr="00FE0986" w:rsidRDefault="002775CC" w:rsidP="002775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Pratibha College - 1st Prize Winner at Project Competition.</w:t>
            </w:r>
          </w:p>
          <w:p w14:paraId="7C6BD66C" w14:textId="77777777" w:rsidR="002775CC" w:rsidRPr="00FE0986" w:rsidRDefault="002775CC" w:rsidP="002775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>SPPU Aavishkar - Runner-up at Zonal Level Research Project Competition.</w:t>
            </w:r>
          </w:p>
          <w:p w14:paraId="500DECE9" w14:textId="77777777" w:rsidR="002775CC" w:rsidRPr="00FE0986" w:rsidRDefault="002775CC" w:rsidP="002775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FE0986">
              <w:rPr>
                <w:sz w:val="20"/>
                <w:szCs w:val="20"/>
              </w:rPr>
              <w:t>PCCoE</w:t>
            </w:r>
            <w:proofErr w:type="spellEnd"/>
            <w:r w:rsidRPr="00FE0986">
              <w:rPr>
                <w:sz w:val="20"/>
                <w:szCs w:val="20"/>
              </w:rPr>
              <w:t xml:space="preserve"> - Hackathon - Round-1 Participated at National Level.</w:t>
            </w:r>
          </w:p>
          <w:p w14:paraId="57803EC4" w14:textId="6572B3A6" w:rsidR="002775CC" w:rsidRPr="00FE0986" w:rsidRDefault="002775CC" w:rsidP="002775C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E0986">
              <w:rPr>
                <w:sz w:val="20"/>
                <w:szCs w:val="20"/>
              </w:rPr>
              <w:t xml:space="preserve">Digital Badge - </w:t>
            </w:r>
            <w:r w:rsidR="009719FB" w:rsidRPr="00FE0986">
              <w:rPr>
                <w:sz w:val="20"/>
                <w:szCs w:val="20"/>
              </w:rPr>
              <w:t>IoT (</w:t>
            </w:r>
            <w:r w:rsidRPr="00FE0986">
              <w:rPr>
                <w:sz w:val="20"/>
                <w:szCs w:val="20"/>
              </w:rPr>
              <w:t xml:space="preserve">Internet </w:t>
            </w:r>
            <w:r w:rsidR="009719FB" w:rsidRPr="00FE0986">
              <w:rPr>
                <w:sz w:val="20"/>
                <w:szCs w:val="20"/>
              </w:rPr>
              <w:t>of</w:t>
            </w:r>
            <w:r w:rsidRPr="00FE0986">
              <w:rPr>
                <w:sz w:val="20"/>
                <w:szCs w:val="20"/>
              </w:rPr>
              <w:t xml:space="preserve"> Things).</w:t>
            </w:r>
          </w:p>
          <w:p w14:paraId="4FFA77A0" w14:textId="77777777" w:rsidR="00826B76" w:rsidRPr="00FE0986" w:rsidRDefault="00826B76" w:rsidP="00FE0986">
            <w:pPr>
              <w:rPr>
                <w:rFonts w:ascii="Lucida Sans Unicode" w:eastAsia="Lucida Sans Unicode" w:hAnsi="Lucida Sans Unicode" w:cs="Lucida Sans Unicode"/>
                <w:w w:val="105"/>
                <w:sz w:val="20"/>
                <w:szCs w:val="20"/>
              </w:rPr>
            </w:pPr>
          </w:p>
          <w:p w14:paraId="3AB3A340" w14:textId="77777777" w:rsidR="00FE0986" w:rsidRPr="00FE0986" w:rsidRDefault="00FE0986" w:rsidP="00FE0986">
            <w:pPr>
              <w:rPr>
                <w:rFonts w:ascii="Lucida Sans Unicode" w:eastAsia="Lucida Sans Unicode" w:hAnsi="Lucida Sans Unicode" w:cs="Lucida Sans Unicode"/>
                <w:w w:val="105"/>
                <w:sz w:val="20"/>
                <w:szCs w:val="20"/>
              </w:rPr>
            </w:pPr>
          </w:p>
          <w:p w14:paraId="56CC2597" w14:textId="77777777" w:rsidR="00D649A4" w:rsidRPr="00FE0986" w:rsidRDefault="00D649A4" w:rsidP="00D649A4">
            <w:pPr>
              <w:rPr>
                <w:sz w:val="20"/>
                <w:szCs w:val="20"/>
              </w:rPr>
            </w:pPr>
          </w:p>
          <w:p w14:paraId="70CB0458" w14:textId="77777777" w:rsidR="00327C3E" w:rsidRPr="00FE0986" w:rsidRDefault="00327C3E">
            <w:pPr>
              <w:pStyle w:val="Heading3"/>
              <w:rPr>
                <w:sz w:val="20"/>
                <w:szCs w:val="20"/>
                <w:u w:val="single"/>
              </w:rPr>
            </w:pPr>
          </w:p>
          <w:p w14:paraId="377292CA" w14:textId="77777777" w:rsidR="00147B13" w:rsidRPr="00FE0986" w:rsidRDefault="00147B13" w:rsidP="00826B7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</w:tbl>
    <w:p w14:paraId="0068491E" w14:textId="77777777" w:rsidR="00A87154" w:rsidRDefault="00A87154" w:rsidP="00101998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Theme="minorHAnsi" w:eastAsiaTheme="minorEastAsia" w:hAnsiTheme="minorHAnsi" w:cstheme="minorBidi"/>
          <w:sz w:val="20"/>
          <w:szCs w:val="20"/>
          <w:lang w:val="en-US" w:eastAsia="ja-JP"/>
        </w:rPr>
      </w:pPr>
    </w:p>
    <w:p w14:paraId="434D9DE7" w14:textId="77777777" w:rsidR="00A87154" w:rsidRDefault="00A87154" w:rsidP="00101998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Theme="minorHAnsi" w:eastAsiaTheme="minorEastAsia" w:hAnsiTheme="minorHAnsi" w:cstheme="minorBidi"/>
          <w:sz w:val="20"/>
          <w:szCs w:val="20"/>
          <w:lang w:val="en-US" w:eastAsia="ja-JP"/>
        </w:rPr>
      </w:pPr>
    </w:p>
    <w:p w14:paraId="6B12D8A8" w14:textId="3BC9AF0F" w:rsidR="00D11D06" w:rsidRPr="00FE0986" w:rsidRDefault="00D11D06" w:rsidP="00101998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Theme="minorHAnsi" w:eastAsiaTheme="minorEastAsia" w:hAnsiTheme="minorHAnsi" w:cstheme="minorBidi"/>
          <w:sz w:val="20"/>
          <w:szCs w:val="20"/>
          <w:lang w:val="en-US" w:eastAsia="ja-JP"/>
        </w:rPr>
      </w:pPr>
      <w:r w:rsidRPr="00FE0986">
        <w:rPr>
          <w:rFonts w:asciiTheme="minorHAnsi" w:eastAsiaTheme="minorEastAsia" w:hAnsiTheme="minorHAnsi" w:cstheme="minorBidi"/>
          <w:sz w:val="20"/>
          <w:szCs w:val="20"/>
          <w:lang w:val="en-US" w:eastAsia="ja-JP"/>
        </w:rPr>
        <w:t>I hereby declare that all the details provided above are true to the best of my knowledge.</w:t>
      </w:r>
    </w:p>
    <w:p w14:paraId="6C71F305" w14:textId="77777777" w:rsidR="00A87154" w:rsidRPr="00FE0986" w:rsidRDefault="00A87154" w:rsidP="00A87154">
      <w:pPr>
        <w:pStyle w:val="trt0xe"/>
        <w:shd w:val="clear" w:color="auto" w:fill="FFFFFF"/>
        <w:spacing w:before="0" w:beforeAutospacing="0" w:after="60" w:afterAutospacing="0"/>
        <w:rPr>
          <w:color w:val="000000"/>
          <w:sz w:val="20"/>
          <w:szCs w:val="20"/>
        </w:rPr>
      </w:pPr>
    </w:p>
    <w:sectPr w:rsidR="00A87154" w:rsidRPr="00FE098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52912" w14:textId="77777777" w:rsidR="00867771" w:rsidRDefault="00867771">
      <w:r>
        <w:separator/>
      </w:r>
    </w:p>
  </w:endnote>
  <w:endnote w:type="continuationSeparator" w:id="0">
    <w:p w14:paraId="054C3990" w14:textId="77777777" w:rsidR="00867771" w:rsidRDefault="00867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60BD7" w14:textId="77777777" w:rsidR="00867771" w:rsidRDefault="00867771">
      <w:r>
        <w:separator/>
      </w:r>
    </w:p>
  </w:footnote>
  <w:footnote w:type="continuationSeparator" w:id="0">
    <w:p w14:paraId="17FEFD93" w14:textId="77777777" w:rsidR="00867771" w:rsidRDefault="00867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696D5" w14:textId="77777777" w:rsidR="00147B13" w:rsidRDefault="00EC4A2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F9E4D5" wp14:editId="15CC93D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0C312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978389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69120CE1" wp14:editId="69120CE2">
            <wp:extent cx="144780" cy="144780"/>
            <wp:effectExtent l="0" t="0" r="0" b="0"/>
            <wp:docPr id="49783898" name="Picture 49783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1A4B0A"/>
    <w:multiLevelType w:val="hybridMultilevel"/>
    <w:tmpl w:val="0F580E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CF32B7"/>
    <w:multiLevelType w:val="multilevel"/>
    <w:tmpl w:val="07CF32B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D4FCB"/>
    <w:multiLevelType w:val="hybridMultilevel"/>
    <w:tmpl w:val="DE3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D77C7"/>
    <w:multiLevelType w:val="hybridMultilevel"/>
    <w:tmpl w:val="CA800398"/>
    <w:lvl w:ilvl="0" w:tplc="40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" w15:restartNumberingAfterBreak="0">
    <w:nsid w:val="23762B70"/>
    <w:multiLevelType w:val="hybridMultilevel"/>
    <w:tmpl w:val="20D28A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321687"/>
    <w:multiLevelType w:val="hybridMultilevel"/>
    <w:tmpl w:val="EFB6B24C"/>
    <w:lvl w:ilvl="0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2B005073"/>
    <w:multiLevelType w:val="hybridMultilevel"/>
    <w:tmpl w:val="268A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F429A"/>
    <w:multiLevelType w:val="hybridMultilevel"/>
    <w:tmpl w:val="B5A2AA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681D49"/>
    <w:multiLevelType w:val="hybridMultilevel"/>
    <w:tmpl w:val="C4DA7A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21DA0"/>
    <w:multiLevelType w:val="multilevel"/>
    <w:tmpl w:val="5712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1283F"/>
    <w:multiLevelType w:val="multilevel"/>
    <w:tmpl w:val="3591283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A358A"/>
    <w:multiLevelType w:val="multilevel"/>
    <w:tmpl w:val="37AA358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E045A"/>
    <w:multiLevelType w:val="multilevel"/>
    <w:tmpl w:val="406E045A"/>
    <w:lvl w:ilvl="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F5F9C"/>
    <w:multiLevelType w:val="hybridMultilevel"/>
    <w:tmpl w:val="70AE20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B4586"/>
    <w:multiLevelType w:val="hybridMultilevel"/>
    <w:tmpl w:val="4B52F7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E6887"/>
    <w:multiLevelType w:val="hybridMultilevel"/>
    <w:tmpl w:val="7F04517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A92CC3"/>
    <w:multiLevelType w:val="hybridMultilevel"/>
    <w:tmpl w:val="E2CE85B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0CC4B9F"/>
    <w:multiLevelType w:val="hybridMultilevel"/>
    <w:tmpl w:val="64BE26FE"/>
    <w:lvl w:ilvl="0" w:tplc="40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638F2089"/>
    <w:multiLevelType w:val="hybridMultilevel"/>
    <w:tmpl w:val="B756F8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76EF1"/>
    <w:multiLevelType w:val="hybridMultilevel"/>
    <w:tmpl w:val="B8F634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60577"/>
    <w:multiLevelType w:val="hybridMultilevel"/>
    <w:tmpl w:val="A31ABBBA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1" w15:restartNumberingAfterBreak="0">
    <w:nsid w:val="71B9060E"/>
    <w:multiLevelType w:val="hybridMultilevel"/>
    <w:tmpl w:val="CEDA03F4"/>
    <w:lvl w:ilvl="0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734B479F"/>
    <w:multiLevelType w:val="multilevel"/>
    <w:tmpl w:val="734B479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E49E8"/>
    <w:multiLevelType w:val="hybridMultilevel"/>
    <w:tmpl w:val="000666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95D4B"/>
    <w:multiLevelType w:val="hybridMultilevel"/>
    <w:tmpl w:val="92A66D16"/>
    <w:lvl w:ilvl="0" w:tplc="40090007">
      <w:start w:val="1"/>
      <w:numFmt w:val="bullet"/>
      <w:lvlText w:val=""/>
      <w:lvlPicBulletId w:val="0"/>
      <w:lvlJc w:val="left"/>
      <w:pPr>
        <w:ind w:left="2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 w16cid:durableId="781804876">
    <w:abstractNumId w:val="12"/>
  </w:num>
  <w:num w:numId="2" w16cid:durableId="914515652">
    <w:abstractNumId w:val="11"/>
  </w:num>
  <w:num w:numId="3" w16cid:durableId="123622673">
    <w:abstractNumId w:val="10"/>
  </w:num>
  <w:num w:numId="4" w16cid:durableId="967514811">
    <w:abstractNumId w:val="1"/>
  </w:num>
  <w:num w:numId="5" w16cid:durableId="1443963315">
    <w:abstractNumId w:val="22"/>
  </w:num>
  <w:num w:numId="6" w16cid:durableId="317658078">
    <w:abstractNumId w:val="2"/>
  </w:num>
  <w:num w:numId="7" w16cid:durableId="1548568860">
    <w:abstractNumId w:val="20"/>
  </w:num>
  <w:num w:numId="8" w16cid:durableId="377165529">
    <w:abstractNumId w:val="9"/>
  </w:num>
  <w:num w:numId="9" w16cid:durableId="1301813384">
    <w:abstractNumId w:val="6"/>
  </w:num>
  <w:num w:numId="10" w16cid:durableId="142281350">
    <w:abstractNumId w:val="23"/>
  </w:num>
  <w:num w:numId="11" w16cid:durableId="673458144">
    <w:abstractNumId w:val="19"/>
  </w:num>
  <w:num w:numId="12" w16cid:durableId="627588919">
    <w:abstractNumId w:val="8"/>
  </w:num>
  <w:num w:numId="13" w16cid:durableId="1905022328">
    <w:abstractNumId w:val="14"/>
  </w:num>
  <w:num w:numId="14" w16cid:durableId="1613396828">
    <w:abstractNumId w:val="15"/>
  </w:num>
  <w:num w:numId="15" w16cid:durableId="1971400532">
    <w:abstractNumId w:val="3"/>
  </w:num>
  <w:num w:numId="16" w16cid:durableId="1183321931">
    <w:abstractNumId w:val="16"/>
  </w:num>
  <w:num w:numId="17" w16cid:durableId="859322121">
    <w:abstractNumId w:val="0"/>
  </w:num>
  <w:num w:numId="18" w16cid:durableId="1614629366">
    <w:abstractNumId w:val="4"/>
  </w:num>
  <w:num w:numId="19" w16cid:durableId="1179588740">
    <w:abstractNumId w:val="7"/>
  </w:num>
  <w:num w:numId="20" w16cid:durableId="903879740">
    <w:abstractNumId w:val="17"/>
  </w:num>
  <w:num w:numId="21" w16cid:durableId="1095319825">
    <w:abstractNumId w:val="24"/>
  </w:num>
  <w:num w:numId="22" w16cid:durableId="331417248">
    <w:abstractNumId w:val="18"/>
  </w:num>
  <w:num w:numId="23" w16cid:durableId="1204055533">
    <w:abstractNumId w:val="21"/>
  </w:num>
  <w:num w:numId="24" w16cid:durableId="1942226315">
    <w:abstractNumId w:val="13"/>
  </w:num>
  <w:num w:numId="25" w16cid:durableId="1064450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6F"/>
    <w:rsid w:val="000036EB"/>
    <w:rsid w:val="00023470"/>
    <w:rsid w:val="00036450"/>
    <w:rsid w:val="0004207D"/>
    <w:rsid w:val="00076012"/>
    <w:rsid w:val="000772D6"/>
    <w:rsid w:val="00094499"/>
    <w:rsid w:val="00097725"/>
    <w:rsid w:val="000C45FF"/>
    <w:rsid w:val="000C7EE1"/>
    <w:rsid w:val="000E3FD1"/>
    <w:rsid w:val="000E7F79"/>
    <w:rsid w:val="00101998"/>
    <w:rsid w:val="00105402"/>
    <w:rsid w:val="00112054"/>
    <w:rsid w:val="001317D8"/>
    <w:rsid w:val="001335E6"/>
    <w:rsid w:val="00147B13"/>
    <w:rsid w:val="001525E1"/>
    <w:rsid w:val="00153C55"/>
    <w:rsid w:val="00170C81"/>
    <w:rsid w:val="00180329"/>
    <w:rsid w:val="00187D24"/>
    <w:rsid w:val="0019001F"/>
    <w:rsid w:val="00192387"/>
    <w:rsid w:val="001A74A5"/>
    <w:rsid w:val="001B0520"/>
    <w:rsid w:val="001B2ABD"/>
    <w:rsid w:val="001C6E89"/>
    <w:rsid w:val="001E0391"/>
    <w:rsid w:val="001E1759"/>
    <w:rsid w:val="001F1ECC"/>
    <w:rsid w:val="00215265"/>
    <w:rsid w:val="0022730A"/>
    <w:rsid w:val="00232A2C"/>
    <w:rsid w:val="002350CB"/>
    <w:rsid w:val="002400EB"/>
    <w:rsid w:val="002434BC"/>
    <w:rsid w:val="00256CF7"/>
    <w:rsid w:val="00262D1D"/>
    <w:rsid w:val="00265EEE"/>
    <w:rsid w:val="002769C9"/>
    <w:rsid w:val="002775CC"/>
    <w:rsid w:val="00281FD5"/>
    <w:rsid w:val="002D41C0"/>
    <w:rsid w:val="002E6B37"/>
    <w:rsid w:val="002F5160"/>
    <w:rsid w:val="0030481B"/>
    <w:rsid w:val="003156FC"/>
    <w:rsid w:val="00316F86"/>
    <w:rsid w:val="0032182A"/>
    <w:rsid w:val="003254B5"/>
    <w:rsid w:val="00327C3E"/>
    <w:rsid w:val="00341890"/>
    <w:rsid w:val="003509E0"/>
    <w:rsid w:val="00364BDF"/>
    <w:rsid w:val="0037121F"/>
    <w:rsid w:val="00382C3B"/>
    <w:rsid w:val="003910D8"/>
    <w:rsid w:val="0039546B"/>
    <w:rsid w:val="003A6B7D"/>
    <w:rsid w:val="003B06CA"/>
    <w:rsid w:val="003C0AC3"/>
    <w:rsid w:val="003C134A"/>
    <w:rsid w:val="003F5435"/>
    <w:rsid w:val="00404985"/>
    <w:rsid w:val="004071FC"/>
    <w:rsid w:val="0041638A"/>
    <w:rsid w:val="00445947"/>
    <w:rsid w:val="004813B3"/>
    <w:rsid w:val="004913FC"/>
    <w:rsid w:val="00496591"/>
    <w:rsid w:val="00496BC5"/>
    <w:rsid w:val="004A00F3"/>
    <w:rsid w:val="004A4E2A"/>
    <w:rsid w:val="004C63E4"/>
    <w:rsid w:val="004D3011"/>
    <w:rsid w:val="004D732A"/>
    <w:rsid w:val="004E3644"/>
    <w:rsid w:val="004F1B65"/>
    <w:rsid w:val="00501DEB"/>
    <w:rsid w:val="005262AC"/>
    <w:rsid w:val="00555DB4"/>
    <w:rsid w:val="00565F42"/>
    <w:rsid w:val="00577D4F"/>
    <w:rsid w:val="005B5268"/>
    <w:rsid w:val="005C3FD9"/>
    <w:rsid w:val="005D28A2"/>
    <w:rsid w:val="005E39D5"/>
    <w:rsid w:val="005E6A4A"/>
    <w:rsid w:val="005E7E7F"/>
    <w:rsid w:val="00600670"/>
    <w:rsid w:val="00606D91"/>
    <w:rsid w:val="0061042F"/>
    <w:rsid w:val="0061195E"/>
    <w:rsid w:val="0062123A"/>
    <w:rsid w:val="006430EE"/>
    <w:rsid w:val="00646E75"/>
    <w:rsid w:val="00654331"/>
    <w:rsid w:val="0065434E"/>
    <w:rsid w:val="00673419"/>
    <w:rsid w:val="006771D0"/>
    <w:rsid w:val="006940D5"/>
    <w:rsid w:val="006A7C83"/>
    <w:rsid w:val="006E25B7"/>
    <w:rsid w:val="006E5737"/>
    <w:rsid w:val="00705D21"/>
    <w:rsid w:val="00715FCB"/>
    <w:rsid w:val="007272E9"/>
    <w:rsid w:val="00735E4A"/>
    <w:rsid w:val="00743101"/>
    <w:rsid w:val="00764B0C"/>
    <w:rsid w:val="00764C9F"/>
    <w:rsid w:val="00773239"/>
    <w:rsid w:val="007775E1"/>
    <w:rsid w:val="007867A0"/>
    <w:rsid w:val="007927F5"/>
    <w:rsid w:val="00794F6A"/>
    <w:rsid w:val="007965EB"/>
    <w:rsid w:val="007E500B"/>
    <w:rsid w:val="007F0F79"/>
    <w:rsid w:val="00802CA0"/>
    <w:rsid w:val="00804637"/>
    <w:rsid w:val="00826B76"/>
    <w:rsid w:val="0085563B"/>
    <w:rsid w:val="00867771"/>
    <w:rsid w:val="008B69EB"/>
    <w:rsid w:val="008F1864"/>
    <w:rsid w:val="008F416F"/>
    <w:rsid w:val="009260CD"/>
    <w:rsid w:val="00940A66"/>
    <w:rsid w:val="00940A95"/>
    <w:rsid w:val="00952C25"/>
    <w:rsid w:val="00953921"/>
    <w:rsid w:val="009719FB"/>
    <w:rsid w:val="00982F45"/>
    <w:rsid w:val="0099327B"/>
    <w:rsid w:val="009A230A"/>
    <w:rsid w:val="009E0E6A"/>
    <w:rsid w:val="00A00158"/>
    <w:rsid w:val="00A00260"/>
    <w:rsid w:val="00A10F2B"/>
    <w:rsid w:val="00A15456"/>
    <w:rsid w:val="00A2118D"/>
    <w:rsid w:val="00A30747"/>
    <w:rsid w:val="00A40A5C"/>
    <w:rsid w:val="00A43B34"/>
    <w:rsid w:val="00A87154"/>
    <w:rsid w:val="00A91230"/>
    <w:rsid w:val="00AB341B"/>
    <w:rsid w:val="00AB5659"/>
    <w:rsid w:val="00AC63E8"/>
    <w:rsid w:val="00AD0A50"/>
    <w:rsid w:val="00AD76E2"/>
    <w:rsid w:val="00AE7A61"/>
    <w:rsid w:val="00AF4EE6"/>
    <w:rsid w:val="00B20152"/>
    <w:rsid w:val="00B26D39"/>
    <w:rsid w:val="00B27567"/>
    <w:rsid w:val="00B359E4"/>
    <w:rsid w:val="00B40EFC"/>
    <w:rsid w:val="00B5117C"/>
    <w:rsid w:val="00B54756"/>
    <w:rsid w:val="00B57826"/>
    <w:rsid w:val="00B57D98"/>
    <w:rsid w:val="00B621DB"/>
    <w:rsid w:val="00B70850"/>
    <w:rsid w:val="00B860B9"/>
    <w:rsid w:val="00B876AF"/>
    <w:rsid w:val="00B95AAF"/>
    <w:rsid w:val="00BA15D8"/>
    <w:rsid w:val="00BC0D12"/>
    <w:rsid w:val="00BC3EE2"/>
    <w:rsid w:val="00BC7A55"/>
    <w:rsid w:val="00BE1FB1"/>
    <w:rsid w:val="00C066B6"/>
    <w:rsid w:val="00C16C5B"/>
    <w:rsid w:val="00C337DF"/>
    <w:rsid w:val="00C37BA1"/>
    <w:rsid w:val="00C4674C"/>
    <w:rsid w:val="00C506CF"/>
    <w:rsid w:val="00C50A7D"/>
    <w:rsid w:val="00C70EDC"/>
    <w:rsid w:val="00C72BED"/>
    <w:rsid w:val="00C8046E"/>
    <w:rsid w:val="00C80807"/>
    <w:rsid w:val="00C821D7"/>
    <w:rsid w:val="00C9578B"/>
    <w:rsid w:val="00CA7086"/>
    <w:rsid w:val="00CB0055"/>
    <w:rsid w:val="00CB4AE0"/>
    <w:rsid w:val="00CB7771"/>
    <w:rsid w:val="00CE1303"/>
    <w:rsid w:val="00CF2A27"/>
    <w:rsid w:val="00D001D7"/>
    <w:rsid w:val="00D023AC"/>
    <w:rsid w:val="00D0733F"/>
    <w:rsid w:val="00D07BEC"/>
    <w:rsid w:val="00D11D06"/>
    <w:rsid w:val="00D229D2"/>
    <w:rsid w:val="00D2522B"/>
    <w:rsid w:val="00D422DE"/>
    <w:rsid w:val="00D459AE"/>
    <w:rsid w:val="00D460C7"/>
    <w:rsid w:val="00D5459D"/>
    <w:rsid w:val="00D61AFD"/>
    <w:rsid w:val="00D649A4"/>
    <w:rsid w:val="00D75D13"/>
    <w:rsid w:val="00DA1F4D"/>
    <w:rsid w:val="00DA3286"/>
    <w:rsid w:val="00DB07F0"/>
    <w:rsid w:val="00DD172A"/>
    <w:rsid w:val="00DD3317"/>
    <w:rsid w:val="00DE00AA"/>
    <w:rsid w:val="00DE34A0"/>
    <w:rsid w:val="00DE7DB4"/>
    <w:rsid w:val="00DF5E8E"/>
    <w:rsid w:val="00DF6B52"/>
    <w:rsid w:val="00E13595"/>
    <w:rsid w:val="00E173A1"/>
    <w:rsid w:val="00E25A26"/>
    <w:rsid w:val="00E27864"/>
    <w:rsid w:val="00E32964"/>
    <w:rsid w:val="00E4381A"/>
    <w:rsid w:val="00E53348"/>
    <w:rsid w:val="00E55D74"/>
    <w:rsid w:val="00E63F84"/>
    <w:rsid w:val="00E664B4"/>
    <w:rsid w:val="00E85B63"/>
    <w:rsid w:val="00E8637E"/>
    <w:rsid w:val="00EB6818"/>
    <w:rsid w:val="00EB6D24"/>
    <w:rsid w:val="00EC4A26"/>
    <w:rsid w:val="00ED2785"/>
    <w:rsid w:val="00F05DF0"/>
    <w:rsid w:val="00F307AE"/>
    <w:rsid w:val="00F44A0F"/>
    <w:rsid w:val="00F60274"/>
    <w:rsid w:val="00F66EBE"/>
    <w:rsid w:val="00F77FB9"/>
    <w:rsid w:val="00FB068F"/>
    <w:rsid w:val="00FD18C5"/>
    <w:rsid w:val="00FE0240"/>
    <w:rsid w:val="00FE0986"/>
    <w:rsid w:val="00FE3BBF"/>
    <w:rsid w:val="00FF3F02"/>
    <w:rsid w:val="0522236A"/>
    <w:rsid w:val="11D829CD"/>
    <w:rsid w:val="156E1B48"/>
    <w:rsid w:val="2E4A03E2"/>
    <w:rsid w:val="37C329C2"/>
    <w:rsid w:val="3C573AC1"/>
    <w:rsid w:val="3EF45E07"/>
    <w:rsid w:val="445E61F4"/>
    <w:rsid w:val="66577B64"/>
    <w:rsid w:val="75AF5942"/>
    <w:rsid w:val="7E51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9169B6"/>
  <w14:defaultImageDpi w14:val="32767"/>
  <w15:docId w15:val="{700A6D68-A99D-4F05-8BAF-FA68C5A8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b/>
      <w:sz w:val="18"/>
      <w:szCs w:val="2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vanity-namedomain">
    <w:name w:val="vanity-name__domain"/>
    <w:basedOn w:val="DefaultParagraphFont"/>
    <w:qFormat/>
  </w:style>
  <w:style w:type="character" w:customStyle="1" w:styleId="break-words">
    <w:name w:val="break-words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27C3E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D11D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E32964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32964"/>
    <w:rPr>
      <w:rFonts w:ascii="Lucida Sans Unicode" w:eastAsia="Lucida Sans Unicode" w:hAnsi="Lucida Sans Unicode" w:cs="Lucida Sans Unicode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16F86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50C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jas-maniyar-portfolio.vercel.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h-marketmentors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guide-portfolio.vercel.app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36F3C28D-FF78-4888-A7FF-6FA6D2BE8EA2%7d\%7b1447E882-1516-4FA8-9275-BEFE32FB868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D9E37CCAC1412E958099E50F21C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6331-00DB-4E8C-A7D9-B4C4D10E7A2F}"/>
      </w:docPartPr>
      <w:docPartBody>
        <w:p w:rsidR="007A7644" w:rsidRDefault="004633BF">
          <w:pPr>
            <w:pStyle w:val="73D9E37CCAC1412E958099E50F21CA1C"/>
          </w:pPr>
          <w:r>
            <w:t>Contact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5360" w:rsidRDefault="00F15360">
      <w:pPr>
        <w:spacing w:line="240" w:lineRule="auto"/>
      </w:pPr>
      <w:r>
        <w:separator/>
      </w:r>
    </w:p>
  </w:endnote>
  <w:endnote w:type="continuationSeparator" w:id="0">
    <w:p w:rsidR="00F15360" w:rsidRDefault="00F1536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5360" w:rsidRDefault="00F15360">
      <w:pPr>
        <w:spacing w:after="0"/>
      </w:pPr>
      <w:r>
        <w:separator/>
      </w:r>
    </w:p>
  </w:footnote>
  <w:footnote w:type="continuationSeparator" w:id="0">
    <w:p w:rsidR="00F15360" w:rsidRDefault="00F1536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B5"/>
    <w:rsid w:val="000606CE"/>
    <w:rsid w:val="001C6E89"/>
    <w:rsid w:val="002C78D9"/>
    <w:rsid w:val="004633BF"/>
    <w:rsid w:val="0051147B"/>
    <w:rsid w:val="005238DB"/>
    <w:rsid w:val="005C17D6"/>
    <w:rsid w:val="00740A5D"/>
    <w:rsid w:val="007665B5"/>
    <w:rsid w:val="007A7644"/>
    <w:rsid w:val="009439DE"/>
    <w:rsid w:val="009B0DDA"/>
    <w:rsid w:val="00BA15D8"/>
    <w:rsid w:val="00BF62DD"/>
    <w:rsid w:val="00D03D2B"/>
    <w:rsid w:val="00DF4CDE"/>
    <w:rsid w:val="00EF525E"/>
    <w:rsid w:val="00F1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3D9E37CCAC1412E958099E50F21CA1C">
    <w:name w:val="73D9E37CCAC1412E958099E50F21CA1C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E223-5B63-4CC5-8F87-D29D2DA3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{1447E882-1516-4FA8-9275-BEFE32FB8685}tf00546271_win32.dotx</Template>
  <TotalTime>114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itzz._ ojasmaniyar _.25</cp:lastModifiedBy>
  <cp:revision>61</cp:revision>
  <dcterms:created xsi:type="dcterms:W3CDTF">2023-05-03T03:14:00Z</dcterms:created>
  <dcterms:modified xsi:type="dcterms:W3CDTF">2025-05-10T17:39:00Z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E9F2DB9A0C3D421FB099E4DCF69AE2B7</vt:lpwstr>
  </property>
</Properties>
</file>